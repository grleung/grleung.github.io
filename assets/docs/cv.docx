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D835" w14:textId="731E0430" w:rsidR="009166DB" w:rsidRPr="009166DB" w:rsidRDefault="009166DB" w:rsidP="009166DB">
      <w:pPr>
        <w:pStyle w:val="BodyText"/>
        <w:spacing w:after="6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Gabrielle R. Leung</w:t>
      </w:r>
    </w:p>
    <w:p w14:paraId="426CDFDF" w14:textId="77777777" w:rsidR="009166DB" w:rsidRDefault="009166DB" w:rsidP="00201F1C">
      <w:pPr>
        <w:pStyle w:val="BodyText"/>
        <w:spacing w:after="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Ph.D. Candidate</w:t>
      </w:r>
    </w:p>
    <w:p w14:paraId="5C9583C5" w14:textId="77777777" w:rsidR="009166DB" w:rsidRDefault="009166DB" w:rsidP="00201F1C">
      <w:pPr>
        <w:pStyle w:val="BodyText"/>
        <w:spacing w:after="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</w:t>
      </w:r>
    </w:p>
    <w:p w14:paraId="7664AFBD" w14:textId="0B6A0F9C" w:rsidR="00201F1C" w:rsidRPr="004C0BFD" w:rsidRDefault="00FA29F4" w:rsidP="00201F1C">
      <w:pPr>
        <w:pStyle w:val="BodyText"/>
        <w:spacing w:after="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3701D" w:rsidRPr="00B67280">
          <w:rPr>
            <w:rStyle w:val="Hyperlink"/>
            <w:rFonts w:ascii="Times New Roman" w:hAnsi="Times New Roman" w:cs="Times New Roman"/>
            <w:sz w:val="24"/>
            <w:szCs w:val="24"/>
          </w:rPr>
          <w:t>gabrielle.leung@colostate.edu</w:t>
        </w:r>
      </w:hyperlink>
    </w:p>
    <w:p w14:paraId="4931675D" w14:textId="512F11C0" w:rsidR="004C0BFD" w:rsidRDefault="004C0BFD" w:rsidP="001D31C3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6BA09" w14:textId="77F33B28" w:rsidR="00BF7376" w:rsidRDefault="00D642D5" w:rsidP="001D31C3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3752647" w14:textId="1D0005EE" w:rsidR="001B4726" w:rsidRDefault="007D79A3" w:rsidP="001B4726">
      <w:pPr>
        <w:pStyle w:val="BodyText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2024 </w:t>
      </w:r>
      <w:r>
        <w:rPr>
          <w:rFonts w:ascii="Times New Roman" w:hAnsi="Times New Roman" w:cs="Times New Roman"/>
          <w:i/>
          <w:iCs/>
          <w:sz w:val="24"/>
          <w:szCs w:val="24"/>
        </w:rPr>
        <w:t>(expected)</w:t>
      </w:r>
      <w:r w:rsidR="001B4726">
        <w:rPr>
          <w:rFonts w:ascii="Times New Roman" w:hAnsi="Times New Roman" w:cs="Times New Roman"/>
          <w:sz w:val="24"/>
          <w:szCs w:val="24"/>
        </w:rPr>
        <w:tab/>
        <w:t>Ph.D. Atmospheric Science</w:t>
      </w:r>
    </w:p>
    <w:p w14:paraId="104A2F50" w14:textId="77777777" w:rsidR="001B4726" w:rsidRDefault="001B4726" w:rsidP="001B4726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Colorado State University </w:t>
      </w:r>
      <w:r>
        <w:rPr>
          <w:rFonts w:ascii="Times New Roman" w:hAnsi="Times New Roman" w:cs="Times New Roman"/>
          <w:sz w:val="24"/>
          <w:szCs w:val="24"/>
        </w:rPr>
        <w:t>(CSU), Fort Collins, CO, USA</w:t>
      </w:r>
    </w:p>
    <w:p w14:paraId="18AD9BB5" w14:textId="24F03D53" w:rsidR="00D642D5" w:rsidRDefault="004D442D" w:rsidP="00D642D5">
      <w:pPr>
        <w:pStyle w:val="BodyText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D642D5">
        <w:rPr>
          <w:rFonts w:ascii="Times New Roman" w:hAnsi="Times New Roman" w:cs="Times New Roman"/>
          <w:sz w:val="24"/>
          <w:szCs w:val="24"/>
        </w:rPr>
        <w:tab/>
      </w:r>
      <w:r w:rsidR="004A438B">
        <w:rPr>
          <w:rFonts w:ascii="Times New Roman" w:hAnsi="Times New Roman" w:cs="Times New Roman"/>
          <w:sz w:val="24"/>
          <w:szCs w:val="24"/>
        </w:rPr>
        <w:tab/>
      </w:r>
      <w:r w:rsidR="007D79A3">
        <w:rPr>
          <w:rFonts w:ascii="Times New Roman" w:hAnsi="Times New Roman" w:cs="Times New Roman"/>
          <w:sz w:val="24"/>
          <w:szCs w:val="24"/>
        </w:rPr>
        <w:tab/>
      </w:r>
      <w:r w:rsidR="00D642D5">
        <w:rPr>
          <w:rFonts w:ascii="Times New Roman" w:hAnsi="Times New Roman" w:cs="Times New Roman"/>
          <w:sz w:val="24"/>
          <w:szCs w:val="24"/>
        </w:rPr>
        <w:t>M.S. Atmospheric Science</w:t>
      </w:r>
    </w:p>
    <w:p w14:paraId="1C95CD39" w14:textId="0DFA508F" w:rsidR="00C33A3E" w:rsidRPr="00C33A3E" w:rsidRDefault="00D642D5" w:rsidP="00C33A3E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="003F33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37E">
        <w:rPr>
          <w:rFonts w:ascii="Times New Roman" w:hAnsi="Times New Roman" w:cs="Times New Roman"/>
          <w:sz w:val="24"/>
          <w:szCs w:val="24"/>
        </w:rPr>
        <w:t>(CSU)</w:t>
      </w:r>
      <w:r>
        <w:rPr>
          <w:rFonts w:ascii="Times New Roman" w:hAnsi="Times New Roman" w:cs="Times New Roman"/>
          <w:sz w:val="24"/>
          <w:szCs w:val="24"/>
        </w:rPr>
        <w:t>, Fort Collins, CO, USA</w:t>
      </w:r>
    </w:p>
    <w:p w14:paraId="3621B723" w14:textId="2F6D6608" w:rsidR="00D642D5" w:rsidRPr="007479C8" w:rsidRDefault="00D642D5" w:rsidP="00D642D5">
      <w:pPr>
        <w:pStyle w:val="BodyText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7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B.S. Physics, </w:t>
      </w:r>
      <w:r>
        <w:rPr>
          <w:rFonts w:ascii="Times New Roman" w:hAnsi="Times New Roman" w:cs="Times New Roman"/>
          <w:i/>
          <w:iCs/>
          <w:sz w:val="24"/>
          <w:szCs w:val="24"/>
        </w:rPr>
        <w:t>magna cum laude</w:t>
      </w:r>
      <w:r w:rsidR="00747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21DAE87" w14:textId="4590662C" w:rsidR="00D642D5" w:rsidRPr="00D642D5" w:rsidRDefault="00D642D5" w:rsidP="001D31C3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Ateneo de Manila University</w:t>
      </w:r>
      <w:r w:rsidR="00344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423" w:rsidRPr="003F337E">
        <w:rPr>
          <w:rFonts w:ascii="Times New Roman" w:hAnsi="Times New Roman" w:cs="Times New Roman"/>
          <w:sz w:val="24"/>
          <w:szCs w:val="24"/>
        </w:rPr>
        <w:t>(ADMU)</w:t>
      </w:r>
      <w:r w:rsidRPr="003F33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Quezon City, Philippines</w:t>
      </w:r>
    </w:p>
    <w:p w14:paraId="0EA793FB" w14:textId="77777777" w:rsidR="00105D7A" w:rsidRPr="004D01DA" w:rsidRDefault="00105D7A" w:rsidP="00047E4B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3FE6AB0C" w14:textId="7EA1F24A" w:rsidR="008704DA" w:rsidRDefault="008704DA" w:rsidP="008704DA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Grant and Fellowship Funding</w:t>
      </w:r>
    </w:p>
    <w:p w14:paraId="3B0FEF8A" w14:textId="39762466" w:rsidR="008704DA" w:rsidRDefault="008704DA" w:rsidP="00285448">
      <w:pPr>
        <w:pStyle w:val="BodyText"/>
        <w:spacing w:after="80" w:line="240" w:lineRule="auto"/>
        <w:ind w:left="1260" w:hanging="10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Investigators in NASA Earth and Space Science and Technology</w:t>
      </w:r>
      <w:r w:rsidR="00620446">
        <w:rPr>
          <w:rFonts w:ascii="Times New Roman" w:hAnsi="Times New Roman" w:cs="Times New Roman"/>
          <w:sz w:val="24"/>
          <w:szCs w:val="24"/>
        </w:rPr>
        <w:t xml:space="preserve"> Fellowship </w:t>
      </w:r>
      <w:r w:rsidR="006204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44D00FF7" w14:textId="77777777" w:rsidR="008704DA" w:rsidRPr="00934F0F" w:rsidRDefault="008704DA" w:rsidP="008704DA">
      <w:pPr>
        <w:pStyle w:val="BodyText"/>
        <w:spacing w:after="80" w:line="240" w:lineRule="auto"/>
        <w:ind w:left="207"/>
        <w:rPr>
          <w:rFonts w:ascii="Times New Roman" w:hAnsi="Times New Roman" w:cs="Times New Roman"/>
          <w:sz w:val="24"/>
          <w:szCs w:val="24"/>
        </w:rPr>
      </w:pPr>
      <w:r w:rsidRPr="00934F0F">
        <w:rPr>
          <w:rFonts w:ascii="Times New Roman" w:hAnsi="Times New Roman" w:cs="Times New Roman"/>
          <w:sz w:val="24"/>
          <w:szCs w:val="24"/>
        </w:rPr>
        <w:t>CSU Walter Scott Jr. College of Engineering Graduate Fellowship</w:t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  <w:t>2020</w:t>
      </w:r>
    </w:p>
    <w:p w14:paraId="26AE667F" w14:textId="77777777" w:rsidR="008704DA" w:rsidRDefault="008704DA" w:rsidP="00A614DA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A8BB395" w14:textId="0F3CB312" w:rsidR="00C41605" w:rsidRPr="00285448" w:rsidRDefault="00C41605" w:rsidP="00A614DA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 and Awards</w:t>
      </w:r>
    </w:p>
    <w:p w14:paraId="4F46D0F5" w14:textId="4B1D9763" w:rsidR="00C33A3E" w:rsidRDefault="00A46003" w:rsidP="00A2715A">
      <w:pPr>
        <w:pStyle w:val="BodyText"/>
        <w:spacing w:after="80" w:line="240" w:lineRule="auto"/>
        <w:ind w:left="709" w:hanging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JPL Center for Climate Sciences</w:t>
      </w:r>
      <w:r w:rsidR="00A32276">
        <w:rPr>
          <w:rFonts w:ascii="Times New Roman" w:hAnsi="Times New Roman" w:cs="Times New Roman"/>
          <w:sz w:val="24"/>
          <w:szCs w:val="24"/>
        </w:rPr>
        <w:t xml:space="preserve"> </w:t>
      </w:r>
      <w:r w:rsidR="00C33A3E">
        <w:rPr>
          <w:rFonts w:ascii="Times New Roman" w:hAnsi="Times New Roman" w:cs="Times New Roman"/>
          <w:sz w:val="24"/>
          <w:szCs w:val="24"/>
        </w:rPr>
        <w:t>Summer School</w:t>
      </w:r>
      <w:r w:rsidR="00C33A3E">
        <w:rPr>
          <w:rFonts w:ascii="Times New Roman" w:hAnsi="Times New Roman" w:cs="Times New Roman"/>
          <w:sz w:val="24"/>
          <w:szCs w:val="24"/>
        </w:rPr>
        <w:tab/>
      </w:r>
      <w:r w:rsidR="005851F4">
        <w:rPr>
          <w:rFonts w:ascii="Times New Roman" w:hAnsi="Times New Roman" w:cs="Times New Roman"/>
          <w:sz w:val="24"/>
          <w:szCs w:val="24"/>
        </w:rPr>
        <w:tab/>
      </w:r>
      <w:r w:rsidR="00A32276">
        <w:rPr>
          <w:rFonts w:ascii="Times New Roman" w:hAnsi="Times New Roman" w:cs="Times New Roman"/>
          <w:sz w:val="24"/>
          <w:szCs w:val="24"/>
        </w:rPr>
        <w:tab/>
      </w:r>
      <w:r w:rsidR="00A32276">
        <w:rPr>
          <w:rFonts w:ascii="Times New Roman" w:hAnsi="Times New Roman" w:cs="Times New Roman"/>
          <w:sz w:val="24"/>
          <w:szCs w:val="24"/>
        </w:rPr>
        <w:tab/>
      </w:r>
      <w:r w:rsidR="00A32276">
        <w:rPr>
          <w:rFonts w:ascii="Times New Roman" w:hAnsi="Times New Roman" w:cs="Times New Roman"/>
          <w:sz w:val="24"/>
          <w:szCs w:val="24"/>
        </w:rPr>
        <w:tab/>
      </w:r>
      <w:r w:rsidR="00A32276">
        <w:rPr>
          <w:rFonts w:ascii="Times New Roman" w:hAnsi="Times New Roman" w:cs="Times New Roman"/>
          <w:sz w:val="24"/>
          <w:szCs w:val="24"/>
        </w:rPr>
        <w:tab/>
      </w:r>
      <w:r w:rsidR="00C33A3E">
        <w:rPr>
          <w:rFonts w:ascii="Times New Roman" w:hAnsi="Times New Roman" w:cs="Times New Roman"/>
          <w:sz w:val="24"/>
          <w:szCs w:val="24"/>
        </w:rPr>
        <w:t>2023</w:t>
      </w:r>
    </w:p>
    <w:p w14:paraId="69EC4F7A" w14:textId="1C60F940" w:rsidR="00BB5B50" w:rsidRPr="00B31B70" w:rsidRDefault="00BB5B50" w:rsidP="00A2715A">
      <w:pPr>
        <w:pStyle w:val="BodyText"/>
        <w:spacing w:after="80" w:line="240" w:lineRule="auto"/>
        <w:ind w:left="709" w:hanging="50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Herbert Riehl Memorial Award</w:t>
      </w:r>
      <w:r w:rsidR="00A2715A">
        <w:rPr>
          <w:rFonts w:ascii="Times New Roman" w:hAnsi="Times New Roman" w:cs="Times New Roman"/>
          <w:sz w:val="24"/>
          <w:szCs w:val="24"/>
        </w:rPr>
        <w:t xml:space="preserve"> </w:t>
      </w:r>
      <w:r w:rsidR="00A2715A">
        <w:rPr>
          <w:rFonts w:ascii="Times New Roman" w:hAnsi="Times New Roman" w:cs="Times New Roman"/>
          <w:sz w:val="24"/>
          <w:szCs w:val="24"/>
        </w:rPr>
        <w:br/>
      </w:r>
      <w:r w:rsidR="00A2715A" w:rsidRPr="00A2715A">
        <w:rPr>
          <w:i/>
          <w:iCs/>
        </w:rPr>
        <w:t>CSU Department of Atmospheric Science</w:t>
      </w:r>
      <w:r w:rsidR="008E1646">
        <w:rPr>
          <w:i/>
          <w:iCs/>
        </w:rPr>
        <w:t xml:space="preserve">, </w:t>
      </w:r>
      <w:r w:rsidR="00A2715A">
        <w:rPr>
          <w:i/>
          <w:iCs/>
        </w:rPr>
        <w:t xml:space="preserve">for </w:t>
      </w:r>
      <w:r w:rsidR="00A2715A" w:rsidRPr="00A2715A">
        <w:rPr>
          <w:i/>
          <w:iCs/>
        </w:rPr>
        <w:t>best publication based on thesis work</w:t>
      </w:r>
      <w:r>
        <w:rPr>
          <w:rFonts w:ascii="Times New Roman" w:hAnsi="Times New Roman" w:cs="Times New Roman"/>
          <w:sz w:val="24"/>
          <w:szCs w:val="24"/>
        </w:rPr>
        <w:tab/>
      </w:r>
      <w:r w:rsidR="008E16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6E60EAED" w14:textId="0D1538FA" w:rsidR="00A2715A" w:rsidRDefault="00A2715A" w:rsidP="00A2715A">
      <w:pPr>
        <w:pStyle w:val="BodyText"/>
        <w:spacing w:after="80" w:line="240" w:lineRule="auto"/>
        <w:ind w:left="709" w:hanging="502"/>
        <w:rPr>
          <w:rFonts w:ascii="Times New Roman" w:hAnsi="Times New Roman" w:cs="Times New Roman"/>
          <w:sz w:val="24"/>
          <w:szCs w:val="24"/>
        </w:rPr>
      </w:pPr>
      <w:r w:rsidRPr="00285448">
        <w:rPr>
          <w:rFonts w:ascii="Times New Roman" w:hAnsi="Times New Roman" w:cs="Times New Roman"/>
          <w:sz w:val="24"/>
          <w:szCs w:val="24"/>
        </w:rPr>
        <w:t>David L. Dietrich Honorary Scholarship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097">
        <w:rPr>
          <w:rFonts w:ascii="Times New Roman" w:hAnsi="Times New Roman" w:cs="Times New Roman"/>
          <w:sz w:val="24"/>
          <w:szCs w:val="24"/>
        </w:rPr>
        <w:br/>
      </w:r>
      <w:r w:rsidRPr="00A2715A">
        <w:rPr>
          <w:i/>
          <w:iCs/>
        </w:rPr>
        <w:t>CSU Department of Atmospheric Science</w:t>
      </w:r>
      <w:r w:rsidR="008E1646">
        <w:rPr>
          <w:i/>
          <w:iCs/>
        </w:rPr>
        <w:t xml:space="preserve">, </w:t>
      </w:r>
      <w:r w:rsidR="00794ADE">
        <w:rPr>
          <w:i/>
          <w:iCs/>
        </w:rPr>
        <w:t>for outstanding aerosol &amp; air quality research</w:t>
      </w:r>
      <w:r>
        <w:rPr>
          <w:rFonts w:ascii="Times New Roman" w:hAnsi="Times New Roman" w:cs="Times New Roman"/>
          <w:sz w:val="24"/>
          <w:szCs w:val="24"/>
        </w:rPr>
        <w:tab/>
      </w:r>
      <w:r w:rsidR="008E16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3EF709B" w14:textId="5D37205A" w:rsidR="00B25BCA" w:rsidRDefault="00B25BCA" w:rsidP="00400B44">
      <w:pPr>
        <w:pStyle w:val="BodyText"/>
        <w:spacing w:after="80" w:line="240" w:lineRule="auto"/>
        <w:ind w:lef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25BC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  <w:r w:rsidR="007E7910">
        <w:rPr>
          <w:rFonts w:ascii="Times New Roman" w:hAnsi="Times New Roman" w:cs="Times New Roman"/>
          <w:sz w:val="24"/>
          <w:szCs w:val="24"/>
        </w:rPr>
        <w:t xml:space="preserve"> </w:t>
      </w:r>
      <w:r w:rsidR="006F36A4">
        <w:rPr>
          <w:rFonts w:ascii="Times New Roman" w:hAnsi="Times New Roman" w:cs="Times New Roman"/>
          <w:sz w:val="24"/>
          <w:szCs w:val="24"/>
        </w:rPr>
        <w:t xml:space="preserve">Student </w:t>
      </w:r>
      <w:r w:rsidR="007E7910">
        <w:rPr>
          <w:rFonts w:ascii="Times New Roman" w:hAnsi="Times New Roman" w:cs="Times New Roman"/>
          <w:sz w:val="24"/>
          <w:szCs w:val="24"/>
        </w:rPr>
        <w:t>Oral Presentation, 19</w:t>
      </w:r>
      <w:r w:rsidR="007E7910" w:rsidRPr="007E79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7910">
        <w:rPr>
          <w:rFonts w:ascii="Times New Roman" w:hAnsi="Times New Roman" w:cs="Times New Roman"/>
          <w:sz w:val="24"/>
          <w:szCs w:val="24"/>
        </w:rPr>
        <w:t xml:space="preserve"> Conference on Mesoscale Processes</w:t>
      </w:r>
      <w:r w:rsidR="00134988">
        <w:rPr>
          <w:rFonts w:ascii="Times New Roman" w:hAnsi="Times New Roman" w:cs="Times New Roman"/>
          <w:sz w:val="24"/>
          <w:szCs w:val="24"/>
        </w:rPr>
        <w:tab/>
      </w:r>
      <w:r w:rsidR="000934BD">
        <w:rPr>
          <w:rFonts w:ascii="Times New Roman" w:hAnsi="Times New Roman" w:cs="Times New Roman"/>
          <w:sz w:val="24"/>
          <w:szCs w:val="24"/>
        </w:rPr>
        <w:tab/>
        <w:t>2022</w:t>
      </w:r>
    </w:p>
    <w:p w14:paraId="678DF8B7" w14:textId="08543DDD" w:rsidR="005C0DE2" w:rsidRPr="00934F0F" w:rsidRDefault="005C0DE2" w:rsidP="00400B44">
      <w:pPr>
        <w:pStyle w:val="BodyText"/>
        <w:spacing w:after="80" w:line="240" w:lineRule="auto"/>
        <w:ind w:left="207"/>
        <w:rPr>
          <w:rFonts w:ascii="Times New Roman" w:hAnsi="Times New Roman" w:cs="Times New Roman"/>
          <w:sz w:val="24"/>
          <w:szCs w:val="24"/>
        </w:rPr>
      </w:pPr>
      <w:r w:rsidRPr="00934F0F">
        <w:rPr>
          <w:rFonts w:ascii="Times New Roman" w:hAnsi="Times New Roman" w:cs="Times New Roman"/>
          <w:sz w:val="24"/>
          <w:szCs w:val="24"/>
        </w:rPr>
        <w:t>NASA Group Achievement Award (CAMP</w:t>
      </w:r>
      <w:r w:rsidRPr="00934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34F0F">
        <w:rPr>
          <w:rFonts w:ascii="Times New Roman" w:hAnsi="Times New Roman" w:cs="Times New Roman"/>
          <w:sz w:val="24"/>
          <w:szCs w:val="24"/>
        </w:rPr>
        <w:t>Ex)</w:t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</w:r>
      <w:r w:rsidRPr="00934F0F">
        <w:rPr>
          <w:rFonts w:ascii="Times New Roman" w:hAnsi="Times New Roman" w:cs="Times New Roman"/>
          <w:sz w:val="24"/>
          <w:szCs w:val="24"/>
        </w:rPr>
        <w:tab/>
        <w:t>2020</w:t>
      </w:r>
    </w:p>
    <w:p w14:paraId="7B413B67" w14:textId="1090C8D2" w:rsidR="00047E4B" w:rsidRDefault="00047E4B" w:rsidP="00400B44">
      <w:pPr>
        <w:pStyle w:val="BodyText"/>
        <w:spacing w:after="80" w:line="240" w:lineRule="auto"/>
        <w:ind w:left="720" w:hanging="510"/>
        <w:rPr>
          <w:rFonts w:ascii="Times New Roman" w:hAnsi="Times New Roman" w:cs="Times New Roman"/>
          <w:sz w:val="24"/>
          <w:szCs w:val="24"/>
        </w:rPr>
      </w:pPr>
    </w:p>
    <w:p w14:paraId="25855C88" w14:textId="77777777" w:rsidR="00047E4B" w:rsidRDefault="00047E4B" w:rsidP="00047E4B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Field Experience</w:t>
      </w:r>
    </w:p>
    <w:p w14:paraId="083BA1B4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Operations Manager</w:t>
      </w:r>
    </w:p>
    <w:p w14:paraId="72B73720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BioAerosols and Convective Storms – Phase II</w:t>
      </w:r>
    </w:p>
    <w:p w14:paraId="79CAC46D" w14:textId="77777777" w:rsidR="00047E4B" w:rsidRDefault="00047E4B" w:rsidP="00047E4B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BACS-II</w:t>
      </w:r>
      <w:r>
        <w:rPr>
          <w:rFonts w:ascii="Times New Roman" w:hAnsi="Times New Roman" w:cs="Times New Roman"/>
          <w:sz w:val="24"/>
          <w:szCs w:val="24"/>
        </w:rPr>
        <w:t>, Fort Collins, Colorado, USA</w:t>
      </w:r>
    </w:p>
    <w:p w14:paraId="72DE88E6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Radiosonde Operator, Drone Pilot</w:t>
      </w:r>
    </w:p>
    <w:p w14:paraId="5E36D0C5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BioAerosols and Convective Storms – Phase I</w:t>
      </w:r>
    </w:p>
    <w:p w14:paraId="77F40116" w14:textId="77777777" w:rsidR="00047E4B" w:rsidRDefault="00047E4B" w:rsidP="00047E4B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BACS</w:t>
      </w:r>
      <w:r w:rsidRPr="00D20D42">
        <w:rPr>
          <w:rFonts w:ascii="Times New Roman" w:hAnsi="Times New Roman" w:cs="Times New Roman"/>
          <w:b/>
          <w:bCs/>
          <w:sz w:val="24"/>
          <w:szCs w:val="24"/>
        </w:rPr>
        <w:t>-I</w:t>
      </w:r>
      <w:r>
        <w:rPr>
          <w:rFonts w:ascii="Times New Roman" w:hAnsi="Times New Roman" w:cs="Times New Roman"/>
          <w:sz w:val="24"/>
          <w:szCs w:val="24"/>
        </w:rPr>
        <w:t>, Fort Collins, Colorado, USA</w:t>
      </w:r>
    </w:p>
    <w:p w14:paraId="66DA9BEE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Flight Scientist, Ground Controller, Weather Forecaster</w:t>
      </w:r>
    </w:p>
    <w:p w14:paraId="6B9CEBE0" w14:textId="77777777" w:rsidR="00047E4B" w:rsidRDefault="00047E4B" w:rsidP="00047E4B">
      <w:pPr>
        <w:pStyle w:val="BodyText"/>
        <w:spacing w:after="0" w:line="240" w:lineRule="auto"/>
        <w:ind w:left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Cloud, Aerosol, and Monsoon Processes Philippines Experiment</w:t>
      </w:r>
    </w:p>
    <w:p w14:paraId="7E11D839" w14:textId="77777777" w:rsidR="00047E4B" w:rsidRDefault="00047E4B" w:rsidP="00047E4B">
      <w:pPr>
        <w:pStyle w:val="BodyText"/>
        <w:spacing w:after="6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78FD">
        <w:rPr>
          <w:rFonts w:ascii="Times New Roman" w:hAnsi="Times New Roman" w:cs="Times New Roman"/>
          <w:b/>
          <w:bCs/>
          <w:sz w:val="24"/>
          <w:szCs w:val="24"/>
        </w:rPr>
        <w:t>CAMP</w:t>
      </w:r>
      <w:r w:rsidRPr="004778F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4778FD">
        <w:rPr>
          <w:rFonts w:ascii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, Clark, Philippines</w:t>
      </w:r>
    </w:p>
    <w:p w14:paraId="0DA0F99F" w14:textId="77777777" w:rsidR="00047E4B" w:rsidRDefault="00047E4B" w:rsidP="00047E4B">
      <w:pPr>
        <w:pStyle w:val="BodyText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Instrumentation Set-up &amp; Maintenance</w:t>
      </w:r>
    </w:p>
    <w:p w14:paraId="1D74D112" w14:textId="7FFD2C1B" w:rsidR="00047E4B" w:rsidRDefault="00047E4B" w:rsidP="00047E4B">
      <w:pPr>
        <w:pStyle w:val="BodyText"/>
        <w:spacing w:afterLines="60" w:after="144"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CAMP</w:t>
      </w:r>
      <w:r w:rsidRPr="004778F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Ex Weather and Composition Monitoring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D2193B">
        <w:rPr>
          <w:rFonts w:ascii="Times New Roman" w:hAnsi="Times New Roman" w:cs="Times New Roman"/>
          <w:b/>
          <w:bCs/>
          <w:sz w:val="24"/>
          <w:szCs w:val="24"/>
        </w:rPr>
        <w:t>CHECSM</w:t>
      </w:r>
      <w:r>
        <w:rPr>
          <w:rFonts w:ascii="Times New Roman" w:hAnsi="Times New Roman" w:cs="Times New Roman"/>
          <w:sz w:val="24"/>
          <w:szCs w:val="24"/>
        </w:rPr>
        <w:t>, Quezon City, Philippines</w:t>
      </w:r>
    </w:p>
    <w:p w14:paraId="75274086" w14:textId="77777777" w:rsidR="00400B44" w:rsidRDefault="00400B44" w:rsidP="00400B44">
      <w:pPr>
        <w:pStyle w:val="BodyText"/>
        <w:spacing w:after="0" w:line="240" w:lineRule="auto"/>
        <w:ind w:left="720" w:hanging="5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EBD16" w14:textId="2679179D" w:rsidR="00501D8B" w:rsidRPr="00285448" w:rsidRDefault="00501D8B" w:rsidP="00501D8B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Teaching Experience</w:t>
      </w:r>
    </w:p>
    <w:p w14:paraId="391ECA90" w14:textId="2CE4898F" w:rsidR="00501D8B" w:rsidRDefault="00501D8B" w:rsidP="00501D8B">
      <w:pPr>
        <w:pStyle w:val="BodyText"/>
        <w:spacing w:after="6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GTA for Thermodynamics and Cloud Physics</w:t>
      </w:r>
      <w:r w:rsidR="009B6715">
        <w:rPr>
          <w:rFonts w:ascii="Times New Roman" w:hAnsi="Times New Roman" w:cs="Times New Roman"/>
          <w:sz w:val="24"/>
          <w:szCs w:val="24"/>
        </w:rPr>
        <w:t xml:space="preserve"> (ATS620)</w:t>
      </w:r>
    </w:p>
    <w:p w14:paraId="5CEF5D12" w14:textId="77777777" w:rsidR="00501D8B" w:rsidRDefault="00501D8B" w:rsidP="00501D8B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51269" w14:textId="6D4DCE47" w:rsidR="00AC3C60" w:rsidRDefault="0000021E" w:rsidP="00501D8B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7B365B6C" w14:textId="0C527C07" w:rsidR="00CC392D" w:rsidRPr="009453BB" w:rsidRDefault="000E3005" w:rsidP="009453BB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Leung, G.R.</w:t>
      </w:r>
      <w:r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S.M. Saleeby, G.A. Sokolowsky, S.W. Freeman, and S.C. van den Heever, 2023: Aerosol-cloud impacts on aerosol detrainment and rainout in shallow maritime tropical clouds. </w:t>
      </w:r>
      <w:r w:rsidR="00763DCB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Atmos. Chem. Phys. </w:t>
      </w:r>
      <w:r w:rsidR="00763DCB"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doi: 10.5194/acp-23-5263-2023</w:t>
      </w:r>
    </w:p>
    <w:p w14:paraId="12E1B802" w14:textId="77777777" w:rsidR="009453BB" w:rsidRDefault="000E3005" w:rsidP="009453BB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Leung, G.R.</w:t>
      </w:r>
      <w:r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S.C. van den Heever, 2023: Aerosol breezes drive cloud and precipitation increases. </w:t>
      </w:r>
      <w:r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Nat. Comm.</w:t>
      </w:r>
      <w:r w:rsidR="00CC392D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C392D"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doi: 10.1038/s41467-023-37722-3</w:t>
      </w:r>
    </w:p>
    <w:p w14:paraId="1011311A" w14:textId="473444D0" w:rsidR="009453BB" w:rsidRPr="009453BB" w:rsidRDefault="009453BB" w:rsidP="009453B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453BB">
        <w:rPr>
          <w:rFonts w:ascii="Times New Roman" w:hAnsi="Times New Roman" w:cs="Times New Roman"/>
          <w:sz w:val="24"/>
          <w:szCs w:val="24"/>
        </w:rPr>
        <w:t xml:space="preserve">Sokolowsky, G.A.*, S.W. Freeman*, [and 13 others, including </w:t>
      </w:r>
      <w:r w:rsidRPr="009453BB">
        <w:rPr>
          <w:rFonts w:ascii="Times New Roman" w:hAnsi="Times New Roman" w:cs="Times New Roman"/>
          <w:b/>
          <w:bCs/>
          <w:sz w:val="24"/>
          <w:szCs w:val="24"/>
        </w:rPr>
        <w:t>G.R. Leung</w:t>
      </w:r>
      <w:r w:rsidRPr="009453BB">
        <w:rPr>
          <w:rFonts w:ascii="Times New Roman" w:hAnsi="Times New Roman" w:cs="Times New Roman"/>
          <w:sz w:val="24"/>
          <w:szCs w:val="24"/>
        </w:rPr>
        <w:t xml:space="preserve">], 2023. </w:t>
      </w:r>
      <w:r w:rsidRPr="009453BB">
        <w:rPr>
          <w:rFonts w:ascii="Times New Roman" w:hAnsi="Times New Roman" w:cs="Times New Roman"/>
          <w:i/>
          <w:iCs/>
          <w:sz w:val="24"/>
          <w:szCs w:val="24"/>
        </w:rPr>
        <w:t>tobac</w:t>
      </w:r>
      <w:r w:rsidRPr="009453BB">
        <w:rPr>
          <w:rFonts w:ascii="Times New Roman" w:hAnsi="Times New Roman" w:cs="Times New Roman"/>
          <w:sz w:val="24"/>
          <w:szCs w:val="24"/>
        </w:rPr>
        <w:t xml:space="preserve"> v1.5: Introducing Fast 3D Tracking, Splits and Mergers, and Other Enhancements for Identifying Meteorological Phenomena. </w:t>
      </w:r>
      <w:r w:rsidRPr="009453BB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453BB">
        <w:rPr>
          <w:rFonts w:ascii="Times New Roman" w:hAnsi="Times New Roman" w:cs="Times New Roman"/>
          <w:sz w:val="24"/>
          <w:szCs w:val="24"/>
        </w:rPr>
        <w:t xml:space="preserve">these authors contributed equally to this work. In </w:t>
      </w:r>
      <w:r w:rsidR="00745EC8">
        <w:rPr>
          <w:rFonts w:ascii="Times New Roman" w:hAnsi="Times New Roman" w:cs="Times New Roman"/>
          <w:sz w:val="24"/>
          <w:szCs w:val="24"/>
        </w:rPr>
        <w:t>review</w:t>
      </w:r>
      <w:r w:rsidRPr="009453BB">
        <w:rPr>
          <w:rFonts w:ascii="Times New Roman" w:hAnsi="Times New Roman" w:cs="Times New Roman"/>
          <w:sz w:val="24"/>
          <w:szCs w:val="24"/>
        </w:rPr>
        <w:t xml:space="preserve"> </w:t>
      </w:r>
      <w:r w:rsidR="00745EC8">
        <w:rPr>
          <w:rFonts w:ascii="Times New Roman" w:hAnsi="Times New Roman" w:cs="Times New Roman"/>
          <w:sz w:val="24"/>
          <w:szCs w:val="24"/>
        </w:rPr>
        <w:t>at</w:t>
      </w:r>
      <w:r w:rsidRPr="009453BB">
        <w:rPr>
          <w:rFonts w:ascii="Times New Roman" w:hAnsi="Times New Roman" w:cs="Times New Roman"/>
          <w:sz w:val="24"/>
          <w:szCs w:val="24"/>
        </w:rPr>
        <w:t xml:space="preserve"> </w:t>
      </w:r>
      <w:r w:rsidRPr="009453BB">
        <w:rPr>
          <w:rFonts w:ascii="Times New Roman" w:hAnsi="Times New Roman" w:cs="Times New Roman"/>
          <w:i/>
          <w:iCs/>
          <w:sz w:val="24"/>
          <w:szCs w:val="24"/>
        </w:rPr>
        <w:t>Geoscientific Model Development</w:t>
      </w:r>
    </w:p>
    <w:p w14:paraId="76397EC5" w14:textId="347AED34" w:rsidR="00B80965" w:rsidRPr="009453BB" w:rsidRDefault="00B80965" w:rsidP="009453BB">
      <w:pPr>
        <w:pStyle w:val="ListParagraph"/>
        <w:numPr>
          <w:ilvl w:val="0"/>
          <w:numId w:val="33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Reid, J.S., [and 76 others, including </w:t>
      </w:r>
      <w:r w:rsidRPr="009453BB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G.R. Leung</w:t>
      </w: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], 2023. The coupling between tropical meteorology, aerosol lifecycle, convection, and radiation, during the Clouds, Aerosol and Monsoon Processes Philippines Experiment (CAMP</w:t>
      </w:r>
      <w:r w:rsidRPr="009453BB">
        <w:rPr>
          <w:rFonts w:ascii="Times New Roman" w:eastAsia="Times New Roman" w:hAnsi="Times New Roman" w:cs="Times New Roman"/>
          <w:sz w:val="24"/>
          <w:szCs w:val="24"/>
          <w:vertAlign w:val="superscript"/>
          <w:lang w:val="en-PH"/>
        </w:rPr>
        <w:t>2</w:t>
      </w: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Ex). </w:t>
      </w:r>
      <w:r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Bull. Am. Metero. Soc.. </w:t>
      </w: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doi: 10.1175/BAMS-D-21-0285.1</w:t>
      </w:r>
    </w:p>
    <w:p w14:paraId="644E95A0" w14:textId="5B4F35DA" w:rsidR="00B354BE" w:rsidRPr="009453BB" w:rsidRDefault="00AC3C60" w:rsidP="009453BB">
      <w:pPr>
        <w:pStyle w:val="ListParagraph"/>
        <w:numPr>
          <w:ilvl w:val="0"/>
          <w:numId w:val="34"/>
        </w:numPr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Leung, G.R.</w:t>
      </w:r>
      <w:r w:rsidR="00B07C97"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>,</w:t>
      </w:r>
      <w:r w:rsidR="00B07C97" w:rsidRPr="009453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 xml:space="preserve"> </w:t>
      </w:r>
      <w:r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S.C. van den Heever, 2022. </w:t>
      </w:r>
      <w:r w:rsidR="00666656"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Controls on the development and circulation of terminal and transient congestus clouds and implications for midlevel aerosol transport. </w:t>
      </w:r>
      <w:r w:rsidR="00566914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>J</w:t>
      </w:r>
      <w:r w:rsidR="008C6C9A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 xml:space="preserve"> </w:t>
      </w:r>
      <w:r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>Atmos</w:t>
      </w:r>
      <w:r w:rsidR="00566914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>.</w:t>
      </w:r>
      <w:r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 xml:space="preserve"> Sci</w:t>
      </w:r>
      <w:r w:rsidR="00566914" w:rsidRPr="009453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PH"/>
        </w:rPr>
        <w:t>.</w:t>
      </w:r>
      <w:r w:rsidRPr="00945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. </w:t>
      </w:r>
      <w:r w:rsidR="00B354BE" w:rsidRPr="009453BB">
        <w:rPr>
          <w:rFonts w:ascii="Times New Roman" w:hAnsi="Times New Roman" w:cs="Times New Roman"/>
          <w:color w:val="000000" w:themeColor="text1"/>
        </w:rPr>
        <w:t xml:space="preserve">doi: </w:t>
      </w:r>
      <w:hyperlink r:id="rId9" w:history="1">
        <w:r w:rsidR="00B354BE" w:rsidRPr="009453B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10.1175/JAS-D-21-0314.1</w:t>
        </w:r>
      </w:hyperlink>
    </w:p>
    <w:p w14:paraId="4AC43DA2" w14:textId="3D8D826A" w:rsidR="008846C4" w:rsidRPr="009453BB" w:rsidRDefault="008846C4" w:rsidP="009453BB">
      <w:pPr>
        <w:pStyle w:val="ListParagraph"/>
        <w:numPr>
          <w:ilvl w:val="0"/>
          <w:numId w:val="35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Crosbie, E., </w:t>
      </w:r>
      <w:r w:rsidR="00354B7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[and 23 others, including </w:t>
      </w:r>
      <w:r w:rsidR="00354B78" w:rsidRPr="009453BB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G.R. Leung</w:t>
      </w:r>
      <w:r w:rsidR="00354B7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]</w:t>
      </w: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, 2022. </w:t>
      </w:r>
      <w:r w:rsidR="00566914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Measurement report: </w:t>
      </w: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Closure analysis of aerosol-cloud composition in tropical maritime warm convection</w:t>
      </w:r>
      <w:r w:rsidR="00EE287D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="00B354BE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Atmos</w:t>
      </w:r>
      <w:r w:rsidR="00566914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.</w:t>
      </w:r>
      <w:r w:rsidR="00B354BE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 </w:t>
      </w:r>
      <w:r w:rsidR="00566914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Chem. Phys</w:t>
      </w:r>
      <w:r w:rsidR="00B354BE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doi: </w:t>
      </w:r>
      <w:r w:rsidR="004426B5" w:rsidRPr="009453BB">
        <w:rPr>
          <w:rFonts w:ascii="Times New Roman" w:eastAsia="Times New Roman" w:hAnsi="Times New Roman" w:cs="Times New Roman"/>
          <w:sz w:val="24"/>
          <w:szCs w:val="24"/>
        </w:rPr>
        <w:t>10.5194/</w:t>
      </w:r>
      <w:r w:rsidR="00D752B5" w:rsidRPr="009453BB">
        <w:rPr>
          <w:rFonts w:ascii="Times New Roman" w:eastAsia="Times New Roman" w:hAnsi="Times New Roman" w:cs="Times New Roman"/>
          <w:sz w:val="24"/>
          <w:szCs w:val="24"/>
        </w:rPr>
        <w:t>acp-22-13269-2022</w:t>
      </w:r>
    </w:p>
    <w:p w14:paraId="0189CCD4" w14:textId="385FF7DC" w:rsidR="00AF1A88" w:rsidRPr="009453BB" w:rsidRDefault="00CC14E9" w:rsidP="009453BB">
      <w:pPr>
        <w:pStyle w:val="ListParagraph"/>
        <w:numPr>
          <w:ilvl w:val="0"/>
          <w:numId w:val="36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Stahl, C., </w:t>
      </w:r>
      <w:r w:rsidR="00354B7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[and 20 others, including </w:t>
      </w:r>
      <w:r w:rsidR="00354B78" w:rsidRPr="009453BB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G.R. Leung</w:t>
      </w:r>
      <w:r w:rsidR="00354B7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]</w:t>
      </w:r>
      <w:r w:rsidR="00AF2C5B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, 2021. </w:t>
      </w:r>
      <w:r w:rsidR="00E75413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Total organic carbon and the contribution from speciated organics in cloud water: airborne data analysis from the CAMP2Ex field campaign. </w:t>
      </w:r>
      <w:r w:rsidR="00643B86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Atmos. Chem. Phys</w:t>
      </w:r>
      <w:r w:rsidR="00E75413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="00AF1A8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doi: 10.5194/acp-21-14109-2021</w:t>
      </w:r>
    </w:p>
    <w:p w14:paraId="3883F8A9" w14:textId="04B103A6" w:rsidR="00CC14E9" w:rsidRPr="009453BB" w:rsidRDefault="00D02AC9" w:rsidP="009453BB">
      <w:pPr>
        <w:pStyle w:val="ListParagraph"/>
        <w:numPr>
          <w:ilvl w:val="0"/>
          <w:numId w:val="37"/>
        </w:num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3BB">
        <w:rPr>
          <w:rFonts w:ascii="Times New Roman" w:hAnsi="Times New Roman" w:cs="Times New Roman"/>
          <w:sz w:val="24"/>
          <w:szCs w:val="24"/>
          <w:lang w:val="en-PH"/>
        </w:rPr>
        <w:t xml:space="preserve">Lorenzo, G.R., </w:t>
      </w:r>
      <w:r w:rsidR="004E076A" w:rsidRPr="009453BB">
        <w:rPr>
          <w:rFonts w:ascii="Times New Roman" w:hAnsi="Times New Roman" w:cs="Times New Roman"/>
          <w:sz w:val="24"/>
          <w:szCs w:val="24"/>
          <w:lang w:val="en-PH"/>
        </w:rPr>
        <w:t xml:space="preserve">[and 20 others, including </w:t>
      </w:r>
      <w:r w:rsidR="004E076A" w:rsidRPr="009453BB">
        <w:rPr>
          <w:rFonts w:ascii="Times New Roman" w:hAnsi="Times New Roman" w:cs="Times New Roman"/>
          <w:b/>
          <w:bCs/>
          <w:sz w:val="24"/>
          <w:szCs w:val="24"/>
          <w:lang w:val="en-PH"/>
        </w:rPr>
        <w:t>G.R. Leung</w:t>
      </w:r>
      <w:r w:rsidR="004E076A" w:rsidRPr="009453BB">
        <w:rPr>
          <w:rFonts w:ascii="Times New Roman" w:hAnsi="Times New Roman" w:cs="Times New Roman"/>
          <w:sz w:val="24"/>
          <w:szCs w:val="24"/>
          <w:lang w:val="en-PH"/>
        </w:rPr>
        <w:t>]</w:t>
      </w:r>
      <w:r w:rsidR="008503AE" w:rsidRPr="009453BB">
        <w:rPr>
          <w:rFonts w:ascii="Times New Roman" w:hAnsi="Times New Roman" w:cs="Times New Roman"/>
          <w:sz w:val="24"/>
          <w:szCs w:val="24"/>
          <w:lang w:val="en-PH"/>
        </w:rPr>
        <w:t xml:space="preserve">, 2021. </w:t>
      </w:r>
      <w:r w:rsidR="00AF1A88" w:rsidRPr="009453BB">
        <w:rPr>
          <w:rFonts w:ascii="Times New Roman" w:hAnsi="Times New Roman" w:cs="Times New Roman"/>
          <w:sz w:val="24"/>
          <w:szCs w:val="24"/>
          <w:lang w:val="en-PH"/>
        </w:rPr>
        <w:t xml:space="preserve">Measurement report: Firework impacts on air quality in Metro Manila, Philippines, during the 2019 New Year revelry. </w:t>
      </w:r>
      <w:r w:rsidR="00643B86" w:rsidRPr="009453B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Atmos. Chem. Phys</w:t>
      </w:r>
      <w:r w:rsidR="00AF1A88" w:rsidRPr="009453BB">
        <w:rPr>
          <w:rFonts w:ascii="Times New Roman" w:eastAsia="Times New Roman" w:hAnsi="Times New Roman" w:cs="Times New Roman"/>
          <w:sz w:val="24"/>
          <w:szCs w:val="24"/>
          <w:lang w:val="en-PH"/>
        </w:rPr>
        <w:t>. doi: 10.5194/acp-21-6155-2021</w:t>
      </w:r>
    </w:p>
    <w:p w14:paraId="2EEFEC1E" w14:textId="77777777" w:rsidR="00DF2434" w:rsidRPr="00AC3C60" w:rsidRDefault="00DF2434" w:rsidP="00AC3C60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ABC53" w14:textId="6AFC5661" w:rsidR="00FA6BC8" w:rsidRDefault="008C5A72" w:rsidP="00A614DA">
      <w:pPr>
        <w:pStyle w:val="BodyText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First-Author </w:t>
      </w:r>
      <w:r w:rsidR="00FA6BC8">
        <w:rPr>
          <w:rFonts w:ascii="Times New Roman" w:hAnsi="Times New Roman" w:cs="Times New Roman"/>
          <w:b/>
          <w:bCs/>
          <w:sz w:val="24"/>
          <w:szCs w:val="24"/>
        </w:rPr>
        <w:t>Conference Presentations</w:t>
      </w:r>
    </w:p>
    <w:p w14:paraId="0076D636" w14:textId="7DFA1A6F" w:rsidR="00687146" w:rsidRPr="00687146" w:rsidRDefault="00687146" w:rsidP="0068714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Leung, G.R.,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S.C. van den Heever, 2023. </w:t>
      </w:r>
      <w:r>
        <w:rPr>
          <w:rFonts w:ascii="Times New Roman" w:eastAsia="Times New Roman" w:hAnsi="Times New Roman" w:cs="Times New Roman"/>
          <w:sz w:val="24"/>
          <w:szCs w:val="24"/>
        </w:rPr>
        <w:t>“Aerosol breezes” from mesoscale aerosol gradients drive precipitation increases</w:t>
      </w:r>
      <w:r w:rsidRPr="00A132D4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Pr="00A132D4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AMS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3</w:t>
      </w:r>
      <w:r w:rsidRPr="00687146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PH"/>
        </w:rPr>
        <w:t>rd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 Symposium on Mesoscale Processes.</w:t>
      </w:r>
      <w:r w:rsidRPr="00A132D4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Denver, CO</w:t>
      </w:r>
      <w:r w:rsidRPr="00A132D4">
        <w:rPr>
          <w:rFonts w:ascii="Times New Roman" w:eastAsia="Times New Roman" w:hAnsi="Times New Roman" w:cs="Times New Roman"/>
          <w:sz w:val="24"/>
          <w:szCs w:val="24"/>
          <w:lang w:val="en-PH"/>
        </w:rPr>
        <w:t>. Oral.</w:t>
      </w:r>
    </w:p>
    <w:p w14:paraId="57987646" w14:textId="4EADE6AA" w:rsidR="00E30CFB" w:rsidRPr="00A132D4" w:rsidRDefault="00E30CFB" w:rsidP="00E30CFB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Leung, G.R.,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S.C. van den Heever, 2022. </w:t>
      </w:r>
      <w:r w:rsidRPr="00A132D4">
        <w:rPr>
          <w:rFonts w:ascii="Times New Roman" w:eastAsia="Times New Roman" w:hAnsi="Times New Roman" w:cs="Times New Roman"/>
          <w:sz w:val="24"/>
          <w:szCs w:val="24"/>
        </w:rPr>
        <w:t>Thermal circulations and precipitation increases driven by mesoscale aerosol gradients</w:t>
      </w:r>
      <w:r w:rsidRPr="00A132D4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Pr="00A132D4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AMS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16</w:t>
      </w:r>
      <w:r w:rsidRPr="00E30CF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PH"/>
        </w:rPr>
        <w:t>th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 Conference on Cloud Physics</w:t>
      </w:r>
      <w:r w:rsidRPr="00A132D4">
        <w:rPr>
          <w:rFonts w:ascii="Times New Roman" w:eastAsia="Times New Roman" w:hAnsi="Times New Roman" w:cs="Times New Roman"/>
          <w:sz w:val="24"/>
          <w:szCs w:val="24"/>
          <w:lang w:val="en-PH"/>
        </w:rPr>
        <w:t>. Madison, WI. Oral.</w:t>
      </w:r>
    </w:p>
    <w:p w14:paraId="49339A9A" w14:textId="27FEA594" w:rsidR="001D6A96" w:rsidRPr="001D6A96" w:rsidRDefault="000A3CF9" w:rsidP="001D6A9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Leung, </w:t>
      </w:r>
      <w:r w:rsidR="0000021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G.R., </w:t>
      </w:r>
      <w:r w:rsidR="0000021E">
        <w:rPr>
          <w:rFonts w:ascii="Times New Roman" w:eastAsia="Times New Roman" w:hAnsi="Times New Roman" w:cs="Times New Roman"/>
          <w:sz w:val="24"/>
          <w:szCs w:val="24"/>
          <w:lang w:val="en-PH"/>
        </w:rPr>
        <w:t>S.C. van den Heever, 202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2</w:t>
      </w:r>
      <w:r w:rsidR="0000021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Updraft structure and detrainment in transient and terminal congestus clouds</w:t>
      </w:r>
      <w:r w:rsidR="0000021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AMS</w:t>
      </w:r>
      <w:r w:rsidR="0000021E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 </w:t>
      </w:r>
      <w:r w:rsidR="00E30CF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19</w:t>
      </w:r>
      <w:r w:rsidR="00E30CFB" w:rsidRPr="00E30CF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PH"/>
        </w:rPr>
        <w:t>th</w:t>
      </w:r>
      <w:r w:rsidR="00E30CFB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 xml:space="preserve"> Conference on Mesoscale Processes</w:t>
      </w:r>
      <w:r w:rsidR="0000021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="00D61D2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Virtual. </w:t>
      </w:r>
      <w:r w:rsidR="0000021E">
        <w:rPr>
          <w:rFonts w:ascii="Times New Roman" w:eastAsia="Times New Roman" w:hAnsi="Times New Roman" w:cs="Times New Roman"/>
          <w:sz w:val="24"/>
          <w:szCs w:val="24"/>
          <w:lang w:val="en-PH"/>
        </w:rPr>
        <w:t>Oral.</w:t>
      </w:r>
    </w:p>
    <w:p w14:paraId="36CF9A7B" w14:textId="414FFC56" w:rsidR="002E6EC8" w:rsidRPr="0000021E" w:rsidRDefault="000A3CF9" w:rsidP="0000021E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Leung, </w:t>
      </w:r>
      <w:r w:rsidR="002E6EC8" w:rsidRPr="0000021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G.R., </w:t>
      </w:r>
      <w:r w:rsidR="002E6EC8" w:rsidRPr="0000021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S.C. van den Heever, J.S. Reid, 2021. Convective transport and midlevel detrainment from congestus clouds. </w:t>
      </w:r>
      <w:r w:rsidR="002E6EC8" w:rsidRPr="0000021E">
        <w:rPr>
          <w:rFonts w:ascii="Times New Roman" w:eastAsia="Times New Roman" w:hAnsi="Times New Roman" w:cs="Times New Roman"/>
          <w:i/>
          <w:iCs/>
          <w:sz w:val="24"/>
          <w:szCs w:val="24"/>
          <w:lang w:val="en-PH"/>
        </w:rPr>
        <w:t>AGU Fall Meeting</w:t>
      </w:r>
      <w:r w:rsidR="002E6EC8" w:rsidRPr="0000021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  <w:r w:rsidR="00D61D2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New Orleans, LA. </w:t>
      </w:r>
      <w:r w:rsidR="002E6EC8" w:rsidRPr="0000021E">
        <w:rPr>
          <w:rFonts w:ascii="Times New Roman" w:eastAsia="Times New Roman" w:hAnsi="Times New Roman" w:cs="Times New Roman"/>
          <w:sz w:val="24"/>
          <w:szCs w:val="24"/>
          <w:lang w:val="en-PH"/>
        </w:rPr>
        <w:t>Oral.</w:t>
      </w:r>
    </w:p>
    <w:p w14:paraId="46137626" w14:textId="4A618D72" w:rsidR="00CC31D3" w:rsidRPr="004B4F38" w:rsidRDefault="00CC31D3" w:rsidP="00CC31D3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Leung, G.R.</w:t>
      </w:r>
      <w:r w:rsidR="004B4F38">
        <w:rPr>
          <w:rFonts w:ascii="Times New Roman" w:hAnsi="Times New Roman" w:cs="Times New Roman"/>
          <w:sz w:val="24"/>
          <w:szCs w:val="24"/>
        </w:rPr>
        <w:t xml:space="preserve">, </w:t>
      </w:r>
      <w:r w:rsidR="007E062C">
        <w:rPr>
          <w:rFonts w:ascii="Times New Roman" w:hAnsi="Times New Roman" w:cs="Times New Roman"/>
          <w:sz w:val="24"/>
          <w:szCs w:val="24"/>
        </w:rPr>
        <w:t>[and 8 others]</w:t>
      </w:r>
      <w:r w:rsidR="004B4F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31D3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B4F38">
        <w:rPr>
          <w:rFonts w:ascii="Times New Roman" w:hAnsi="Times New Roman" w:cs="Times New Roman"/>
          <w:sz w:val="24"/>
          <w:szCs w:val="24"/>
        </w:rPr>
        <w:t xml:space="preserve">Volatile organic compound emissions in the South China Sea during the 2011 </w:t>
      </w:r>
      <w:r w:rsidR="004B4F38">
        <w:rPr>
          <w:rFonts w:ascii="Times New Roman" w:hAnsi="Times New Roman" w:cs="Times New Roman"/>
          <w:i/>
          <w:iCs/>
          <w:sz w:val="24"/>
          <w:szCs w:val="24"/>
        </w:rPr>
        <w:t>Vasco</w:t>
      </w:r>
      <w:r w:rsidR="004B4F38">
        <w:rPr>
          <w:rFonts w:ascii="Times New Roman" w:hAnsi="Times New Roman" w:cs="Times New Roman"/>
          <w:sz w:val="24"/>
          <w:szCs w:val="24"/>
        </w:rPr>
        <w:t xml:space="preserve"> cruise: sources, emission rates, and ozone formation</w:t>
      </w:r>
      <w:r w:rsidR="004B4F38">
        <w:rPr>
          <w:rFonts w:ascii="Times New Roman" w:hAnsi="Times New Roman" w:cs="Times New Roman"/>
          <w:i/>
          <w:iCs/>
          <w:sz w:val="24"/>
          <w:szCs w:val="24"/>
        </w:rPr>
        <w:t>. 15</w:t>
      </w:r>
      <w:r w:rsidR="004B4F38" w:rsidRPr="004B4F3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4B4F38">
        <w:rPr>
          <w:rFonts w:ascii="Times New Roman" w:hAnsi="Times New Roman" w:cs="Times New Roman"/>
          <w:i/>
          <w:iCs/>
          <w:sz w:val="24"/>
          <w:szCs w:val="24"/>
        </w:rPr>
        <w:t xml:space="preserve"> International Global Atmospheric Chemistry (IGAC) Science Conference</w:t>
      </w:r>
      <w:r w:rsidR="004B4F38">
        <w:rPr>
          <w:rFonts w:ascii="Times New Roman" w:hAnsi="Times New Roman" w:cs="Times New Roman"/>
          <w:sz w:val="24"/>
          <w:szCs w:val="24"/>
        </w:rPr>
        <w:t>.</w:t>
      </w:r>
      <w:r w:rsidR="004B4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4F38">
        <w:rPr>
          <w:rFonts w:ascii="Times New Roman" w:hAnsi="Times New Roman" w:cs="Times New Roman"/>
          <w:sz w:val="24"/>
          <w:szCs w:val="24"/>
        </w:rPr>
        <w:t xml:space="preserve">Takamatsu, Japan. </w:t>
      </w:r>
      <w:r>
        <w:rPr>
          <w:rFonts w:ascii="Times New Roman" w:hAnsi="Times New Roman" w:cs="Times New Roman"/>
          <w:sz w:val="24"/>
          <w:szCs w:val="24"/>
        </w:rPr>
        <w:t>Poster.</w:t>
      </w:r>
    </w:p>
    <w:p w14:paraId="5CA87857" w14:textId="4D43ECF7" w:rsidR="004B4F38" w:rsidRPr="004B4F38" w:rsidRDefault="004B4F38" w:rsidP="00A614DA">
      <w:pPr>
        <w:pStyle w:val="ListParagraph"/>
        <w:numPr>
          <w:ilvl w:val="0"/>
          <w:numId w:val="23"/>
        </w:numPr>
        <w:spacing w:afterLines="60" w:after="144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Leung, G.R.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062C">
        <w:rPr>
          <w:rFonts w:ascii="Times New Roman" w:hAnsi="Times New Roman" w:cs="Times New Roman"/>
          <w:sz w:val="24"/>
          <w:szCs w:val="24"/>
        </w:rPr>
        <w:t>[and 8 others]</w:t>
      </w:r>
      <w:r w:rsidR="002652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31D3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: Volatile organic compound emissions in the South China Sea during the 2011 </w:t>
      </w:r>
      <w:r>
        <w:rPr>
          <w:rFonts w:ascii="Times New Roman" w:hAnsi="Times New Roman" w:cs="Times New Roman"/>
          <w:i/>
          <w:iCs/>
          <w:sz w:val="24"/>
          <w:szCs w:val="24"/>
        </w:rPr>
        <w:t>Vasco</w:t>
      </w:r>
      <w:r>
        <w:rPr>
          <w:rFonts w:ascii="Times New Roman" w:hAnsi="Times New Roman" w:cs="Times New Roman"/>
          <w:sz w:val="24"/>
          <w:szCs w:val="24"/>
        </w:rPr>
        <w:t xml:space="preserve"> cruise: </w:t>
      </w:r>
      <w:r w:rsidR="00DE095A">
        <w:rPr>
          <w:rFonts w:ascii="Times New Roman" w:hAnsi="Times New Roman" w:cs="Times New Roman"/>
          <w:sz w:val="24"/>
          <w:szCs w:val="24"/>
        </w:rPr>
        <w:t>emission ratios and source apportionment</w:t>
      </w:r>
      <w:r>
        <w:rPr>
          <w:rFonts w:ascii="Times New Roman" w:hAnsi="Times New Roman" w:cs="Times New Roman"/>
          <w:i/>
          <w:iCs/>
          <w:sz w:val="24"/>
          <w:szCs w:val="24"/>
        </w:rPr>
        <w:t>. AOGS 14</w:t>
      </w:r>
      <w:r w:rsidRPr="004B4F3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Annual Meeting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Singapore. Poster.</w:t>
      </w:r>
    </w:p>
    <w:p w14:paraId="450668FD" w14:textId="77777777" w:rsidR="004B4F38" w:rsidRPr="00CC31D3" w:rsidRDefault="004B4F38" w:rsidP="00A614DA">
      <w:pPr>
        <w:pStyle w:val="ListParagraph"/>
        <w:spacing w:afterLines="60" w:after="144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680FCF53" w14:textId="48481BF5" w:rsidR="00FA6BC8" w:rsidRDefault="00A51DFE" w:rsidP="00A614DA">
      <w:pPr>
        <w:pStyle w:val="BodyText"/>
        <w:spacing w:afterLines="60" w:after="144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Service/</w:t>
      </w:r>
      <w:r w:rsidR="00390789">
        <w:rPr>
          <w:rFonts w:ascii="Times New Roman" w:hAnsi="Times New Roman" w:cs="Times New Roman"/>
          <w:b/>
          <w:bCs/>
          <w:sz w:val="24"/>
          <w:szCs w:val="24"/>
        </w:rPr>
        <w:t>Outreach Activities</w:t>
      </w:r>
    </w:p>
    <w:p w14:paraId="2AD9F795" w14:textId="6F0307B2" w:rsidR="00FA29F4" w:rsidRDefault="00FA29F4" w:rsidP="00686FDE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Atmospheric Chemistry and </w:t>
      </w:r>
      <w:r w:rsidRPr="00FA29F4">
        <w:rPr>
          <w:rFonts w:ascii="Times New Roman" w:hAnsi="Times New Roman" w:cs="Times New Roman"/>
          <w:i/>
          <w:iCs/>
          <w:sz w:val="24"/>
          <w:szCs w:val="24"/>
        </w:rPr>
        <w:t>Physics</w:t>
      </w:r>
      <w:r>
        <w:rPr>
          <w:rFonts w:ascii="Times New Roman" w:hAnsi="Times New Roman" w:cs="Times New Roman"/>
          <w:sz w:val="24"/>
          <w:szCs w:val="24"/>
        </w:rPr>
        <w:t>, reviewer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2023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A052E8" w14:textId="012606A7" w:rsidR="00ED4DBC" w:rsidRPr="00ED4DBC" w:rsidRDefault="00ED4DBC" w:rsidP="00686FDE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 w:rsidRPr="00FA29F4">
        <w:rPr>
          <w:rFonts w:ascii="Times New Roman" w:hAnsi="Times New Roman" w:cs="Times New Roman"/>
          <w:sz w:val="24"/>
          <w:szCs w:val="24"/>
        </w:rPr>
        <w:t>CSU</w:t>
      </w:r>
      <w:r>
        <w:rPr>
          <w:rFonts w:ascii="Times New Roman" w:hAnsi="Times New Roman" w:cs="Times New Roman"/>
          <w:i/>
          <w:iCs/>
          <w:sz w:val="24"/>
          <w:szCs w:val="24"/>
        </w:rPr>
        <w:t>/CIRA Diversity, Equity, and Inclusion Committee</w:t>
      </w:r>
      <w:r>
        <w:rPr>
          <w:rFonts w:ascii="Times New Roman" w:hAnsi="Times New Roman" w:cs="Times New Roman"/>
          <w:sz w:val="24"/>
          <w:szCs w:val="24"/>
        </w:rPr>
        <w:t>,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2022 – Present</w:t>
      </w:r>
    </w:p>
    <w:p w14:paraId="76123C71" w14:textId="05B118B8" w:rsidR="00686FDE" w:rsidRDefault="00791647" w:rsidP="00686FDE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CSU ATS International Student and Scholar Association</w:t>
      </w:r>
      <w:r w:rsidR="00686FD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B9E">
        <w:rPr>
          <w:rFonts w:ascii="Times New Roman" w:hAnsi="Times New Roman" w:cs="Times New Roman"/>
          <w:sz w:val="24"/>
          <w:szCs w:val="24"/>
        </w:rPr>
        <w:t>board member</w:t>
      </w:r>
      <w:r w:rsidR="00686FDE">
        <w:rPr>
          <w:rFonts w:ascii="Times New Roman" w:hAnsi="Times New Roman" w:cs="Times New Roman"/>
          <w:sz w:val="24"/>
          <w:szCs w:val="24"/>
        </w:rPr>
        <w:tab/>
      </w:r>
      <w:r w:rsidR="00686FDE">
        <w:rPr>
          <w:rFonts w:ascii="Times New Roman" w:hAnsi="Times New Roman" w:cs="Times New Roman"/>
          <w:sz w:val="24"/>
          <w:szCs w:val="24"/>
        </w:rPr>
        <w:tab/>
        <w:t xml:space="preserve">2022 – </w:t>
      </w:r>
      <w:r w:rsidR="00C079ED">
        <w:rPr>
          <w:rFonts w:ascii="Times New Roman" w:hAnsi="Times New Roman" w:cs="Times New Roman"/>
          <w:sz w:val="24"/>
          <w:szCs w:val="24"/>
        </w:rPr>
        <w:t>2023</w:t>
      </w:r>
    </w:p>
    <w:p w14:paraId="008654D2" w14:textId="1D0394D9" w:rsidR="009D446F" w:rsidRPr="009D446F" w:rsidRDefault="00821412" w:rsidP="00400B44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CSU </w:t>
      </w:r>
      <w:r w:rsidR="009D446F">
        <w:rPr>
          <w:rFonts w:ascii="Times New Roman" w:hAnsi="Times New Roman" w:cs="Times New Roman"/>
          <w:i/>
          <w:iCs/>
          <w:sz w:val="24"/>
          <w:szCs w:val="24"/>
        </w:rPr>
        <w:t xml:space="preserve">Little Shop of Physics, </w:t>
      </w:r>
      <w:r w:rsidR="009D446F">
        <w:rPr>
          <w:rFonts w:ascii="Times New Roman" w:hAnsi="Times New Roman" w:cs="Times New Roman"/>
          <w:sz w:val="24"/>
          <w:szCs w:val="24"/>
        </w:rPr>
        <w:t>science demonstration volunteer</w:t>
      </w:r>
      <w:r w:rsidR="009D446F">
        <w:rPr>
          <w:rFonts w:ascii="Times New Roman" w:hAnsi="Times New Roman" w:cs="Times New Roman"/>
          <w:sz w:val="24"/>
          <w:szCs w:val="24"/>
        </w:rPr>
        <w:tab/>
      </w:r>
      <w:r w:rsidR="009D446F">
        <w:rPr>
          <w:rFonts w:ascii="Times New Roman" w:hAnsi="Times New Roman" w:cs="Times New Roman"/>
          <w:sz w:val="24"/>
          <w:szCs w:val="24"/>
        </w:rPr>
        <w:tab/>
      </w:r>
      <w:r w:rsidR="009D446F">
        <w:rPr>
          <w:rFonts w:ascii="Times New Roman" w:hAnsi="Times New Roman" w:cs="Times New Roman"/>
          <w:sz w:val="24"/>
          <w:szCs w:val="24"/>
        </w:rPr>
        <w:tab/>
        <w:t>2022</w:t>
      </w:r>
      <w:r w:rsidR="00EE02C3">
        <w:rPr>
          <w:rFonts w:ascii="Times New Roman" w:hAnsi="Times New Roman" w:cs="Times New Roman"/>
          <w:sz w:val="24"/>
          <w:szCs w:val="24"/>
        </w:rPr>
        <w:t xml:space="preserve"> </w:t>
      </w:r>
      <w:r w:rsidR="00EE02C3">
        <w:rPr>
          <w:rFonts w:ascii="Times New Roman" w:hAnsi="Times New Roman" w:cs="Times New Roman"/>
          <w:sz w:val="24"/>
          <w:szCs w:val="24"/>
        </w:rPr>
        <w:softHyphen/>
        <w:t>– 2023</w:t>
      </w:r>
    </w:p>
    <w:p w14:paraId="4E95E364" w14:textId="29A63CD4" w:rsidR="00D94B86" w:rsidRDefault="00D94B86" w:rsidP="00400B44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 w:rsidRPr="00D94B86">
        <w:rPr>
          <w:rFonts w:ascii="Times New Roman" w:hAnsi="Times New Roman" w:cs="Times New Roman"/>
          <w:i/>
          <w:iCs/>
          <w:sz w:val="24"/>
          <w:szCs w:val="24"/>
        </w:rPr>
        <w:t>The Mind Museum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science communicator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14:paraId="57412867" w14:textId="1CC150F6" w:rsidR="00390789" w:rsidRPr="00390789" w:rsidRDefault="00926CFC" w:rsidP="00400B44">
      <w:pPr>
        <w:pStyle w:val="BodyText"/>
        <w:spacing w:after="80" w:line="240" w:lineRule="auto"/>
        <w:ind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Ateneo Mathematics Olympiad</w:t>
      </w:r>
      <w:r>
        <w:rPr>
          <w:rFonts w:ascii="Times New Roman" w:hAnsi="Times New Roman" w:cs="Times New Roman"/>
          <w:sz w:val="24"/>
          <w:szCs w:val="24"/>
        </w:rPr>
        <w:t>, tutor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C9E">
        <w:rPr>
          <w:rFonts w:ascii="Times New Roman" w:hAnsi="Times New Roman" w:cs="Times New Roman"/>
          <w:sz w:val="24"/>
          <w:szCs w:val="24"/>
        </w:rPr>
        <w:t>2015 – 2016</w:t>
      </w:r>
    </w:p>
    <w:sectPr w:rsidR="00390789" w:rsidRPr="00390789" w:rsidSect="0070315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AD8A" w14:textId="77777777" w:rsidR="000457A9" w:rsidRDefault="000457A9">
      <w:pPr>
        <w:spacing w:line="240" w:lineRule="auto"/>
      </w:pPr>
      <w:r>
        <w:separator/>
      </w:r>
    </w:p>
  </w:endnote>
  <w:endnote w:type="continuationSeparator" w:id="0">
    <w:p w14:paraId="0F1770F3" w14:textId="77777777" w:rsidR="000457A9" w:rsidRDefault="00045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006ED" w14:textId="77777777" w:rsidR="000457A9" w:rsidRDefault="000457A9">
      <w:pPr>
        <w:spacing w:line="240" w:lineRule="auto"/>
      </w:pPr>
      <w:r>
        <w:separator/>
      </w:r>
    </w:p>
  </w:footnote>
  <w:footnote w:type="continuationSeparator" w:id="0">
    <w:p w14:paraId="47463849" w14:textId="77777777" w:rsidR="000457A9" w:rsidRDefault="00045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89B8E" w14:textId="5B4F3446" w:rsidR="00823981" w:rsidRPr="00703152" w:rsidRDefault="00703152" w:rsidP="00703152">
    <w:pPr>
      <w:pStyle w:val="Header"/>
      <w:jc w:val="left"/>
      <w:rPr>
        <w:rFonts w:ascii="Times New Roman" w:hAnsi="Times New Roman" w:cs="Times New Roman"/>
        <w:sz w:val="24"/>
        <w:szCs w:val="24"/>
      </w:rPr>
    </w:pPr>
    <w:r>
      <w:rPr>
        <w:rStyle w:val="PageNumber"/>
        <w:rFonts w:ascii="Times New Roman" w:hAnsi="Times New Roman" w:cs="Times New Roman"/>
        <w:sz w:val="24"/>
        <w:szCs w:val="24"/>
      </w:rPr>
      <w:t xml:space="preserve">Leung </w:t>
    </w:r>
    <w:r>
      <w:rPr>
        <w:rStyle w:val="PageNumber"/>
        <w:rFonts w:ascii="Times New Roman" w:hAnsi="Times New Roman" w:cs="Times New Roman"/>
        <w:sz w:val="24"/>
        <w:szCs w:val="24"/>
      </w:rPr>
      <w:tab/>
    </w:r>
    <w:r>
      <w:rPr>
        <w:rStyle w:val="PageNumber"/>
        <w:rFonts w:ascii="Times New Roman" w:hAnsi="Times New Roman" w:cs="Times New Roman"/>
        <w:sz w:val="24"/>
        <w:szCs w:val="24"/>
      </w:rPr>
      <w:tab/>
      <w:t xml:space="preserve"> </w:t>
    </w:r>
    <w:r w:rsidR="00823981" w:rsidRPr="0070315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="00823981" w:rsidRPr="00703152">
      <w:rPr>
        <w:rStyle w:val="PageNumber"/>
        <w:rFonts w:ascii="Times New Roman" w:hAnsi="Times New Roman" w:cs="Times New Roman"/>
        <w:sz w:val="24"/>
        <w:szCs w:val="24"/>
      </w:rPr>
      <w:instrText xml:space="preserve"> PAGE </w:instrText>
    </w:r>
    <w:r w:rsidR="00823981" w:rsidRPr="0070315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6F6168" w:rsidRPr="00703152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="00823981" w:rsidRPr="00703152">
      <w:rPr>
        <w:rStyle w:val="PageNumber"/>
        <w:rFonts w:ascii="Times New Roman" w:hAnsi="Times New Roman" w:cs="Times New Roman"/>
        <w:sz w:val="24"/>
        <w:szCs w:val="24"/>
      </w:rPr>
      <w:fldChar w:fldCharType="end"/>
    </w:r>
    <w:r w:rsidR="00823981" w:rsidRPr="00703152">
      <w:rPr>
        <w:rStyle w:val="PageNumber"/>
        <w:rFonts w:ascii="Times New Roman" w:hAnsi="Times New Roman" w:cs="Times New Roman"/>
        <w:sz w:val="24"/>
        <w:szCs w:val="24"/>
      </w:rPr>
      <w:t xml:space="preserve"> of </w:t>
    </w:r>
    <w:r w:rsidR="00047E4B">
      <w:rPr>
        <w:rStyle w:val="PageNumber"/>
        <w:rFonts w:ascii="Times New Roman" w:hAnsi="Times New Roman" w:cs="Times New Roman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03FC4" w14:textId="3D7356CF" w:rsidR="00823981" w:rsidRPr="00523D01" w:rsidRDefault="00823981">
    <w:pPr>
      <w:pStyle w:val="Header"/>
      <w:rPr>
        <w:rFonts w:ascii="Times New Roman" w:hAnsi="Times New Roman" w:cs="Times New Roman"/>
        <w:sz w:val="20"/>
        <w:szCs w:val="20"/>
      </w:rPr>
    </w:pPr>
    <w:r w:rsidRPr="00523D01">
      <w:rPr>
        <w:rFonts w:ascii="Times New Roman" w:hAnsi="Times New Roman" w:cs="Times New Roman"/>
        <w:sz w:val="20"/>
        <w:szCs w:val="20"/>
      </w:rPr>
      <w:t xml:space="preserve">Leung </w:t>
    </w:r>
    <w:r w:rsidRPr="00523D01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523D01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523D01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523D01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523D01">
      <w:rPr>
        <w:rStyle w:val="PageNumber"/>
        <w:rFonts w:ascii="Times New Roman" w:hAnsi="Times New Roman" w:cs="Times New Roman"/>
        <w:sz w:val="20"/>
        <w:szCs w:val="20"/>
      </w:rPr>
      <w:t xml:space="preserve"> of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34E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020129"/>
    <w:multiLevelType w:val="hybridMultilevel"/>
    <w:tmpl w:val="3CC4B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8163B"/>
    <w:multiLevelType w:val="hybridMultilevel"/>
    <w:tmpl w:val="A78C49D8"/>
    <w:lvl w:ilvl="0" w:tplc="6CB257D2">
      <w:start w:val="2019"/>
      <w:numFmt w:val="bullet"/>
      <w:lvlText w:val=""/>
      <w:lvlJc w:val="left"/>
      <w:pPr>
        <w:ind w:left="786" w:hanging="360"/>
      </w:pPr>
      <w:rPr>
        <w:rFonts w:ascii="Symbol" w:eastAsiaTheme="minorEastAsia" w:hAnsi="Symbol" w:cs="Times New Roman" w:hint="default"/>
        <w:i w:val="0"/>
        <w:iCs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08D17358"/>
    <w:multiLevelType w:val="hybridMultilevel"/>
    <w:tmpl w:val="CA0A9FA0"/>
    <w:lvl w:ilvl="0" w:tplc="49E4FEEA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42C8C"/>
    <w:multiLevelType w:val="hybridMultilevel"/>
    <w:tmpl w:val="3EACD6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5F0EB4"/>
    <w:multiLevelType w:val="multilevel"/>
    <w:tmpl w:val="A76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E52856"/>
    <w:multiLevelType w:val="hybridMultilevel"/>
    <w:tmpl w:val="E18C775C"/>
    <w:lvl w:ilvl="0" w:tplc="BB761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32048E"/>
    <w:multiLevelType w:val="hybridMultilevel"/>
    <w:tmpl w:val="3D2E8FE8"/>
    <w:lvl w:ilvl="0" w:tplc="261C7496">
      <w:start w:val="2014"/>
      <w:numFmt w:val="bullet"/>
      <w:lvlText w:val=""/>
      <w:lvlJc w:val="left"/>
      <w:pPr>
        <w:ind w:left="785" w:hanging="360"/>
      </w:pPr>
      <w:rPr>
        <w:rFonts w:ascii="Symbol" w:eastAsiaTheme="minorEastAsia" w:hAnsi="Symbol" w:cs="Times New Roman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271AB"/>
    <w:multiLevelType w:val="hybridMultilevel"/>
    <w:tmpl w:val="D82ED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730447"/>
    <w:multiLevelType w:val="hybridMultilevel"/>
    <w:tmpl w:val="921EEF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91E0C45"/>
    <w:multiLevelType w:val="hybridMultilevel"/>
    <w:tmpl w:val="DC3442D6"/>
    <w:lvl w:ilvl="0" w:tplc="C60099DA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53555"/>
    <w:multiLevelType w:val="hybridMultilevel"/>
    <w:tmpl w:val="71064ED2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1" w15:restartNumberingAfterBreak="0">
    <w:nsid w:val="2D6948BF"/>
    <w:multiLevelType w:val="hybridMultilevel"/>
    <w:tmpl w:val="2402CDD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2E48389C"/>
    <w:multiLevelType w:val="hybridMultilevel"/>
    <w:tmpl w:val="DE0C0D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8679B7"/>
    <w:multiLevelType w:val="hybridMultilevel"/>
    <w:tmpl w:val="5606B54C"/>
    <w:lvl w:ilvl="0" w:tplc="3C5ABA6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01F75"/>
    <w:multiLevelType w:val="multilevel"/>
    <w:tmpl w:val="F6C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8463D"/>
    <w:multiLevelType w:val="hybridMultilevel"/>
    <w:tmpl w:val="C4686902"/>
    <w:lvl w:ilvl="0" w:tplc="C316C0E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270C9"/>
    <w:multiLevelType w:val="multilevel"/>
    <w:tmpl w:val="9288102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32AEA"/>
    <w:multiLevelType w:val="hybridMultilevel"/>
    <w:tmpl w:val="467E9ED4"/>
    <w:lvl w:ilvl="0" w:tplc="4BB254B0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A5E08"/>
    <w:multiLevelType w:val="hybridMultilevel"/>
    <w:tmpl w:val="7F8CB3AA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700D3"/>
    <w:multiLevelType w:val="hybridMultilevel"/>
    <w:tmpl w:val="7B0E2D32"/>
    <w:lvl w:ilvl="0" w:tplc="34B8D7CE">
      <w:start w:val="6"/>
      <w:numFmt w:val="decimal"/>
      <w:lvlText w:val="%1."/>
      <w:lvlJc w:val="left"/>
      <w:pPr>
        <w:ind w:left="927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AB0B3F"/>
    <w:multiLevelType w:val="hybridMultilevel"/>
    <w:tmpl w:val="CEBCBC0C"/>
    <w:lvl w:ilvl="0" w:tplc="A840323E">
      <w:start w:val="2014"/>
      <w:numFmt w:val="bullet"/>
      <w:lvlText w:val=""/>
      <w:lvlJc w:val="left"/>
      <w:pPr>
        <w:ind w:left="785" w:hanging="360"/>
      </w:pPr>
      <w:rPr>
        <w:rFonts w:ascii="Symbol" w:eastAsiaTheme="minorEastAsia" w:hAnsi="Symbol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AE94A20"/>
    <w:multiLevelType w:val="hybridMultilevel"/>
    <w:tmpl w:val="36547F7A"/>
    <w:lvl w:ilvl="0" w:tplc="03424BD8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5569C"/>
    <w:multiLevelType w:val="hybridMultilevel"/>
    <w:tmpl w:val="EFD4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B590A"/>
    <w:multiLevelType w:val="hybridMultilevel"/>
    <w:tmpl w:val="CA7EC900"/>
    <w:lvl w:ilvl="0" w:tplc="86B2B98E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F0043"/>
    <w:multiLevelType w:val="hybridMultilevel"/>
    <w:tmpl w:val="F6F236D4"/>
    <w:lvl w:ilvl="0" w:tplc="1638DCD8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56F39"/>
    <w:multiLevelType w:val="hybridMultilevel"/>
    <w:tmpl w:val="D51AE28A"/>
    <w:lvl w:ilvl="0" w:tplc="B590F35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35535"/>
    <w:multiLevelType w:val="hybridMultilevel"/>
    <w:tmpl w:val="7AB87F32"/>
    <w:lvl w:ilvl="0" w:tplc="70F29256">
      <w:start w:val="2019"/>
      <w:numFmt w:val="bullet"/>
      <w:lvlText w:val=""/>
      <w:lvlJc w:val="left"/>
      <w:pPr>
        <w:ind w:left="567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7"/>
  </w:num>
  <w:num w:numId="12">
    <w:abstractNumId w:val="32"/>
  </w:num>
  <w:num w:numId="13">
    <w:abstractNumId w:val="13"/>
  </w:num>
  <w:num w:numId="14">
    <w:abstractNumId w:val="8"/>
  </w:num>
  <w:num w:numId="15">
    <w:abstractNumId w:val="10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30"/>
  </w:num>
  <w:num w:numId="21">
    <w:abstractNumId w:val="16"/>
  </w:num>
  <w:num w:numId="22">
    <w:abstractNumId w:val="11"/>
  </w:num>
  <w:num w:numId="23">
    <w:abstractNumId w:val="36"/>
  </w:num>
  <w:num w:numId="24">
    <w:abstractNumId w:val="21"/>
  </w:num>
  <w:num w:numId="25">
    <w:abstractNumId w:val="18"/>
  </w:num>
  <w:num w:numId="26">
    <w:abstractNumId w:val="23"/>
  </w:num>
  <w:num w:numId="27">
    <w:abstractNumId w:val="24"/>
  </w:num>
  <w:num w:numId="28">
    <w:abstractNumId w:val="33"/>
  </w:num>
  <w:num w:numId="29">
    <w:abstractNumId w:val="25"/>
  </w:num>
  <w:num w:numId="30">
    <w:abstractNumId w:val="29"/>
  </w:num>
  <w:num w:numId="31">
    <w:abstractNumId w:val="26"/>
  </w:num>
  <w:num w:numId="32">
    <w:abstractNumId w:val="35"/>
  </w:num>
  <w:num w:numId="33">
    <w:abstractNumId w:val="31"/>
  </w:num>
  <w:num w:numId="34">
    <w:abstractNumId w:val="12"/>
  </w:num>
  <w:num w:numId="35">
    <w:abstractNumId w:val="34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974D6"/>
    <w:rsid w:val="0000021E"/>
    <w:rsid w:val="00005343"/>
    <w:rsid w:val="0000711A"/>
    <w:rsid w:val="0001303C"/>
    <w:rsid w:val="00017E03"/>
    <w:rsid w:val="000250EB"/>
    <w:rsid w:val="00043EAF"/>
    <w:rsid w:val="000457A9"/>
    <w:rsid w:val="00047E4B"/>
    <w:rsid w:val="000526AA"/>
    <w:rsid w:val="00053F3B"/>
    <w:rsid w:val="00056794"/>
    <w:rsid w:val="00057B4D"/>
    <w:rsid w:val="00057F38"/>
    <w:rsid w:val="00060140"/>
    <w:rsid w:val="000670F8"/>
    <w:rsid w:val="000934BD"/>
    <w:rsid w:val="00095405"/>
    <w:rsid w:val="000A3CF9"/>
    <w:rsid w:val="000A3F13"/>
    <w:rsid w:val="000A638C"/>
    <w:rsid w:val="000B7D23"/>
    <w:rsid w:val="000C23B4"/>
    <w:rsid w:val="000C31B1"/>
    <w:rsid w:val="000D094C"/>
    <w:rsid w:val="000D7359"/>
    <w:rsid w:val="000E3005"/>
    <w:rsid w:val="000E352A"/>
    <w:rsid w:val="000E6E75"/>
    <w:rsid w:val="00101286"/>
    <w:rsid w:val="00105D7A"/>
    <w:rsid w:val="00106F62"/>
    <w:rsid w:val="00110BAC"/>
    <w:rsid w:val="00113B49"/>
    <w:rsid w:val="00115B02"/>
    <w:rsid w:val="0012240E"/>
    <w:rsid w:val="00124F45"/>
    <w:rsid w:val="00134988"/>
    <w:rsid w:val="00150211"/>
    <w:rsid w:val="00152C0C"/>
    <w:rsid w:val="001671FF"/>
    <w:rsid w:val="00190340"/>
    <w:rsid w:val="00193842"/>
    <w:rsid w:val="001A1255"/>
    <w:rsid w:val="001A34B6"/>
    <w:rsid w:val="001A48CE"/>
    <w:rsid w:val="001A4EAD"/>
    <w:rsid w:val="001B4726"/>
    <w:rsid w:val="001C3C25"/>
    <w:rsid w:val="001D26E3"/>
    <w:rsid w:val="001D31C3"/>
    <w:rsid w:val="001D4653"/>
    <w:rsid w:val="001D61CB"/>
    <w:rsid w:val="001D6A96"/>
    <w:rsid w:val="001F28AB"/>
    <w:rsid w:val="001F310A"/>
    <w:rsid w:val="001F442B"/>
    <w:rsid w:val="00201F1C"/>
    <w:rsid w:val="00205242"/>
    <w:rsid w:val="00206CCA"/>
    <w:rsid w:val="002130BF"/>
    <w:rsid w:val="0021544C"/>
    <w:rsid w:val="0023444B"/>
    <w:rsid w:val="00240F6A"/>
    <w:rsid w:val="00244DCD"/>
    <w:rsid w:val="00265269"/>
    <w:rsid w:val="002661F4"/>
    <w:rsid w:val="00270C17"/>
    <w:rsid w:val="00270FAD"/>
    <w:rsid w:val="00285448"/>
    <w:rsid w:val="00285759"/>
    <w:rsid w:val="00294A98"/>
    <w:rsid w:val="00296AFA"/>
    <w:rsid w:val="002A04BF"/>
    <w:rsid w:val="002A2535"/>
    <w:rsid w:val="002A525C"/>
    <w:rsid w:val="002B1E74"/>
    <w:rsid w:val="002B2969"/>
    <w:rsid w:val="002B644D"/>
    <w:rsid w:val="002C3E8A"/>
    <w:rsid w:val="002D2486"/>
    <w:rsid w:val="002D3F6E"/>
    <w:rsid w:val="002E5ADC"/>
    <w:rsid w:val="002E6EC8"/>
    <w:rsid w:val="002F5B12"/>
    <w:rsid w:val="002F7CCF"/>
    <w:rsid w:val="00316402"/>
    <w:rsid w:val="00325431"/>
    <w:rsid w:val="00330594"/>
    <w:rsid w:val="003352BC"/>
    <w:rsid w:val="00342EFE"/>
    <w:rsid w:val="00344423"/>
    <w:rsid w:val="00354B78"/>
    <w:rsid w:val="00356BB8"/>
    <w:rsid w:val="00362107"/>
    <w:rsid w:val="00371788"/>
    <w:rsid w:val="00380350"/>
    <w:rsid w:val="0038781B"/>
    <w:rsid w:val="00390789"/>
    <w:rsid w:val="00391AEB"/>
    <w:rsid w:val="00395788"/>
    <w:rsid w:val="003A1264"/>
    <w:rsid w:val="003A5607"/>
    <w:rsid w:val="003B1534"/>
    <w:rsid w:val="003B3163"/>
    <w:rsid w:val="003B4A06"/>
    <w:rsid w:val="003C1582"/>
    <w:rsid w:val="003C4E82"/>
    <w:rsid w:val="003C64BE"/>
    <w:rsid w:val="003C6921"/>
    <w:rsid w:val="003D294F"/>
    <w:rsid w:val="003E41AB"/>
    <w:rsid w:val="003E74D3"/>
    <w:rsid w:val="003F337E"/>
    <w:rsid w:val="003F4998"/>
    <w:rsid w:val="00400758"/>
    <w:rsid w:val="00400B44"/>
    <w:rsid w:val="004055BB"/>
    <w:rsid w:val="004111DF"/>
    <w:rsid w:val="00416809"/>
    <w:rsid w:val="00421047"/>
    <w:rsid w:val="0042299F"/>
    <w:rsid w:val="00423337"/>
    <w:rsid w:val="00433196"/>
    <w:rsid w:val="00436E87"/>
    <w:rsid w:val="00437865"/>
    <w:rsid w:val="004426B5"/>
    <w:rsid w:val="004462EC"/>
    <w:rsid w:val="00446C54"/>
    <w:rsid w:val="004479E5"/>
    <w:rsid w:val="00453E73"/>
    <w:rsid w:val="004630F3"/>
    <w:rsid w:val="00463E91"/>
    <w:rsid w:val="00470905"/>
    <w:rsid w:val="00475528"/>
    <w:rsid w:val="004778FD"/>
    <w:rsid w:val="0048246B"/>
    <w:rsid w:val="004A438B"/>
    <w:rsid w:val="004B1F86"/>
    <w:rsid w:val="004B4F38"/>
    <w:rsid w:val="004B5A39"/>
    <w:rsid w:val="004C0BFD"/>
    <w:rsid w:val="004C1B63"/>
    <w:rsid w:val="004C53CD"/>
    <w:rsid w:val="004C5B77"/>
    <w:rsid w:val="004D01DA"/>
    <w:rsid w:val="004D442D"/>
    <w:rsid w:val="004E076A"/>
    <w:rsid w:val="004E362B"/>
    <w:rsid w:val="004E4E1B"/>
    <w:rsid w:val="004F6E4F"/>
    <w:rsid w:val="00500E31"/>
    <w:rsid w:val="00501D8B"/>
    <w:rsid w:val="00506D67"/>
    <w:rsid w:val="00512904"/>
    <w:rsid w:val="00512CD8"/>
    <w:rsid w:val="005219E9"/>
    <w:rsid w:val="00523D01"/>
    <w:rsid w:val="00542ECD"/>
    <w:rsid w:val="00566914"/>
    <w:rsid w:val="00573427"/>
    <w:rsid w:val="005851F4"/>
    <w:rsid w:val="005A07CA"/>
    <w:rsid w:val="005A631A"/>
    <w:rsid w:val="005A6999"/>
    <w:rsid w:val="005B0F54"/>
    <w:rsid w:val="005B30CE"/>
    <w:rsid w:val="005C0DE2"/>
    <w:rsid w:val="005C5B9E"/>
    <w:rsid w:val="005C6124"/>
    <w:rsid w:val="005C77DE"/>
    <w:rsid w:val="005D2C29"/>
    <w:rsid w:val="005E17E7"/>
    <w:rsid w:val="005E242E"/>
    <w:rsid w:val="005E6632"/>
    <w:rsid w:val="005F09A8"/>
    <w:rsid w:val="005F6C79"/>
    <w:rsid w:val="005F7E1B"/>
    <w:rsid w:val="0060176B"/>
    <w:rsid w:val="00602B02"/>
    <w:rsid w:val="00604DEF"/>
    <w:rsid w:val="00605D0B"/>
    <w:rsid w:val="0061045F"/>
    <w:rsid w:val="006115E4"/>
    <w:rsid w:val="006127A7"/>
    <w:rsid w:val="00612E9D"/>
    <w:rsid w:val="006171D8"/>
    <w:rsid w:val="00620446"/>
    <w:rsid w:val="006301E2"/>
    <w:rsid w:val="006346E8"/>
    <w:rsid w:val="00634A02"/>
    <w:rsid w:val="0063578A"/>
    <w:rsid w:val="0063606D"/>
    <w:rsid w:val="0063637A"/>
    <w:rsid w:val="00637A62"/>
    <w:rsid w:val="00643B86"/>
    <w:rsid w:val="00644B33"/>
    <w:rsid w:val="00644E85"/>
    <w:rsid w:val="00651D1A"/>
    <w:rsid w:val="00654027"/>
    <w:rsid w:val="006573ED"/>
    <w:rsid w:val="00666656"/>
    <w:rsid w:val="00670F26"/>
    <w:rsid w:val="006759F6"/>
    <w:rsid w:val="0067608D"/>
    <w:rsid w:val="006760A1"/>
    <w:rsid w:val="00677AC8"/>
    <w:rsid w:val="00681DD9"/>
    <w:rsid w:val="00686FDE"/>
    <w:rsid w:val="00687146"/>
    <w:rsid w:val="006B2B17"/>
    <w:rsid w:val="006B5B61"/>
    <w:rsid w:val="006D613D"/>
    <w:rsid w:val="006D7A19"/>
    <w:rsid w:val="006E23E0"/>
    <w:rsid w:val="006F1002"/>
    <w:rsid w:val="006F36A4"/>
    <w:rsid w:val="006F6168"/>
    <w:rsid w:val="007005B0"/>
    <w:rsid w:val="00701488"/>
    <w:rsid w:val="00703152"/>
    <w:rsid w:val="007042DC"/>
    <w:rsid w:val="00713534"/>
    <w:rsid w:val="00731BB1"/>
    <w:rsid w:val="00740A1A"/>
    <w:rsid w:val="00745EC8"/>
    <w:rsid w:val="007479C8"/>
    <w:rsid w:val="007511C6"/>
    <w:rsid w:val="007543AD"/>
    <w:rsid w:val="0076251F"/>
    <w:rsid w:val="00763DCB"/>
    <w:rsid w:val="00772678"/>
    <w:rsid w:val="00775084"/>
    <w:rsid w:val="0078177C"/>
    <w:rsid w:val="00791647"/>
    <w:rsid w:val="00794ADE"/>
    <w:rsid w:val="007951AC"/>
    <w:rsid w:val="00796B85"/>
    <w:rsid w:val="007A2854"/>
    <w:rsid w:val="007B07CE"/>
    <w:rsid w:val="007C32C7"/>
    <w:rsid w:val="007C4B02"/>
    <w:rsid w:val="007D79A3"/>
    <w:rsid w:val="007E062C"/>
    <w:rsid w:val="007E781F"/>
    <w:rsid w:val="007E7910"/>
    <w:rsid w:val="007F0F32"/>
    <w:rsid w:val="007F3092"/>
    <w:rsid w:val="008007AD"/>
    <w:rsid w:val="00801CC3"/>
    <w:rsid w:val="00805369"/>
    <w:rsid w:val="00811003"/>
    <w:rsid w:val="00821412"/>
    <w:rsid w:val="00823981"/>
    <w:rsid w:val="00824DAE"/>
    <w:rsid w:val="0083256F"/>
    <w:rsid w:val="00834499"/>
    <w:rsid w:val="008366D9"/>
    <w:rsid w:val="00836ACB"/>
    <w:rsid w:val="008503AE"/>
    <w:rsid w:val="00854B88"/>
    <w:rsid w:val="00861176"/>
    <w:rsid w:val="008620D8"/>
    <w:rsid w:val="008704DA"/>
    <w:rsid w:val="00870ED2"/>
    <w:rsid w:val="00881E6A"/>
    <w:rsid w:val="008846C4"/>
    <w:rsid w:val="00887B97"/>
    <w:rsid w:val="008A6727"/>
    <w:rsid w:val="008A6C3D"/>
    <w:rsid w:val="008A7477"/>
    <w:rsid w:val="008B788B"/>
    <w:rsid w:val="008C3D55"/>
    <w:rsid w:val="008C54C5"/>
    <w:rsid w:val="008C5A72"/>
    <w:rsid w:val="008C6C9A"/>
    <w:rsid w:val="008D23DA"/>
    <w:rsid w:val="008E0AAE"/>
    <w:rsid w:val="008E1646"/>
    <w:rsid w:val="008F207A"/>
    <w:rsid w:val="008F77F2"/>
    <w:rsid w:val="008F7B79"/>
    <w:rsid w:val="009011CF"/>
    <w:rsid w:val="00904FA8"/>
    <w:rsid w:val="00914981"/>
    <w:rsid w:val="00915335"/>
    <w:rsid w:val="009166DB"/>
    <w:rsid w:val="009177DB"/>
    <w:rsid w:val="009237F1"/>
    <w:rsid w:val="00926CFC"/>
    <w:rsid w:val="009325EE"/>
    <w:rsid w:val="00934DDF"/>
    <w:rsid w:val="00934F0F"/>
    <w:rsid w:val="0093701D"/>
    <w:rsid w:val="009453BB"/>
    <w:rsid w:val="00963B04"/>
    <w:rsid w:val="009656FC"/>
    <w:rsid w:val="00970D17"/>
    <w:rsid w:val="009868B4"/>
    <w:rsid w:val="00990568"/>
    <w:rsid w:val="009915E9"/>
    <w:rsid w:val="00996E8E"/>
    <w:rsid w:val="009973BB"/>
    <w:rsid w:val="009978AF"/>
    <w:rsid w:val="009A31C5"/>
    <w:rsid w:val="009A4945"/>
    <w:rsid w:val="009B26DC"/>
    <w:rsid w:val="009B4791"/>
    <w:rsid w:val="009B6715"/>
    <w:rsid w:val="009C0E28"/>
    <w:rsid w:val="009C6277"/>
    <w:rsid w:val="009D0D80"/>
    <w:rsid w:val="009D446F"/>
    <w:rsid w:val="009F05DA"/>
    <w:rsid w:val="009F1844"/>
    <w:rsid w:val="009F3AF6"/>
    <w:rsid w:val="00A04C54"/>
    <w:rsid w:val="00A1618C"/>
    <w:rsid w:val="00A2345A"/>
    <w:rsid w:val="00A2715A"/>
    <w:rsid w:val="00A32276"/>
    <w:rsid w:val="00A33F44"/>
    <w:rsid w:val="00A43224"/>
    <w:rsid w:val="00A46003"/>
    <w:rsid w:val="00A460F8"/>
    <w:rsid w:val="00A51DFE"/>
    <w:rsid w:val="00A55B91"/>
    <w:rsid w:val="00A60E28"/>
    <w:rsid w:val="00A614DA"/>
    <w:rsid w:val="00A64942"/>
    <w:rsid w:val="00A66926"/>
    <w:rsid w:val="00A66ECC"/>
    <w:rsid w:val="00A672CF"/>
    <w:rsid w:val="00A67C9B"/>
    <w:rsid w:val="00A7079A"/>
    <w:rsid w:val="00A7382F"/>
    <w:rsid w:val="00A90B8E"/>
    <w:rsid w:val="00A94B12"/>
    <w:rsid w:val="00A974D6"/>
    <w:rsid w:val="00A976AC"/>
    <w:rsid w:val="00A97E91"/>
    <w:rsid w:val="00AA0203"/>
    <w:rsid w:val="00AA51B0"/>
    <w:rsid w:val="00AA7CB4"/>
    <w:rsid w:val="00AB3312"/>
    <w:rsid w:val="00AC3C60"/>
    <w:rsid w:val="00AE19E7"/>
    <w:rsid w:val="00AF1A88"/>
    <w:rsid w:val="00AF2C5B"/>
    <w:rsid w:val="00AF3FFF"/>
    <w:rsid w:val="00AF6388"/>
    <w:rsid w:val="00B0580F"/>
    <w:rsid w:val="00B078C7"/>
    <w:rsid w:val="00B07C97"/>
    <w:rsid w:val="00B23CDC"/>
    <w:rsid w:val="00B25BCA"/>
    <w:rsid w:val="00B26789"/>
    <w:rsid w:val="00B31B70"/>
    <w:rsid w:val="00B323A4"/>
    <w:rsid w:val="00B354BE"/>
    <w:rsid w:val="00B36741"/>
    <w:rsid w:val="00B42ACC"/>
    <w:rsid w:val="00B44962"/>
    <w:rsid w:val="00B55056"/>
    <w:rsid w:val="00B7218E"/>
    <w:rsid w:val="00B80965"/>
    <w:rsid w:val="00B97439"/>
    <w:rsid w:val="00B97CB9"/>
    <w:rsid w:val="00BA0151"/>
    <w:rsid w:val="00BA27BC"/>
    <w:rsid w:val="00BA56CB"/>
    <w:rsid w:val="00BB0C10"/>
    <w:rsid w:val="00BB5559"/>
    <w:rsid w:val="00BB5B50"/>
    <w:rsid w:val="00BB7587"/>
    <w:rsid w:val="00BC737E"/>
    <w:rsid w:val="00BD47F4"/>
    <w:rsid w:val="00BD6DD7"/>
    <w:rsid w:val="00BD70F1"/>
    <w:rsid w:val="00BE2071"/>
    <w:rsid w:val="00BF4BBA"/>
    <w:rsid w:val="00BF7376"/>
    <w:rsid w:val="00C079ED"/>
    <w:rsid w:val="00C14E63"/>
    <w:rsid w:val="00C17938"/>
    <w:rsid w:val="00C17F9F"/>
    <w:rsid w:val="00C261E5"/>
    <w:rsid w:val="00C32262"/>
    <w:rsid w:val="00C32FCD"/>
    <w:rsid w:val="00C3390B"/>
    <w:rsid w:val="00C33A3E"/>
    <w:rsid w:val="00C41605"/>
    <w:rsid w:val="00C41F01"/>
    <w:rsid w:val="00C464B6"/>
    <w:rsid w:val="00C47538"/>
    <w:rsid w:val="00C67111"/>
    <w:rsid w:val="00C823A9"/>
    <w:rsid w:val="00C833F2"/>
    <w:rsid w:val="00C847E6"/>
    <w:rsid w:val="00CA13D3"/>
    <w:rsid w:val="00CB2E69"/>
    <w:rsid w:val="00CC14E9"/>
    <w:rsid w:val="00CC2142"/>
    <w:rsid w:val="00CC278A"/>
    <w:rsid w:val="00CC31D3"/>
    <w:rsid w:val="00CC392D"/>
    <w:rsid w:val="00CC41A9"/>
    <w:rsid w:val="00CC4A10"/>
    <w:rsid w:val="00CE0CE0"/>
    <w:rsid w:val="00CE72CD"/>
    <w:rsid w:val="00CF0097"/>
    <w:rsid w:val="00CF0FE4"/>
    <w:rsid w:val="00CF3371"/>
    <w:rsid w:val="00CF3C7B"/>
    <w:rsid w:val="00D00918"/>
    <w:rsid w:val="00D02AC9"/>
    <w:rsid w:val="00D16DF8"/>
    <w:rsid w:val="00D20D42"/>
    <w:rsid w:val="00D2128C"/>
    <w:rsid w:val="00D2193B"/>
    <w:rsid w:val="00D36515"/>
    <w:rsid w:val="00D36B47"/>
    <w:rsid w:val="00D4318B"/>
    <w:rsid w:val="00D457C6"/>
    <w:rsid w:val="00D534F2"/>
    <w:rsid w:val="00D53BF6"/>
    <w:rsid w:val="00D57BDE"/>
    <w:rsid w:val="00D61D2C"/>
    <w:rsid w:val="00D61FA3"/>
    <w:rsid w:val="00D63AD7"/>
    <w:rsid w:val="00D642D5"/>
    <w:rsid w:val="00D73B3F"/>
    <w:rsid w:val="00D740DA"/>
    <w:rsid w:val="00D752B5"/>
    <w:rsid w:val="00D860F8"/>
    <w:rsid w:val="00D9008C"/>
    <w:rsid w:val="00D9089E"/>
    <w:rsid w:val="00D92AE9"/>
    <w:rsid w:val="00D94B86"/>
    <w:rsid w:val="00DA0DD1"/>
    <w:rsid w:val="00DA2869"/>
    <w:rsid w:val="00DA40AB"/>
    <w:rsid w:val="00DB289E"/>
    <w:rsid w:val="00DB773C"/>
    <w:rsid w:val="00DC6972"/>
    <w:rsid w:val="00DD5A53"/>
    <w:rsid w:val="00DD774E"/>
    <w:rsid w:val="00DE095A"/>
    <w:rsid w:val="00DF2434"/>
    <w:rsid w:val="00DF5A75"/>
    <w:rsid w:val="00DF72C2"/>
    <w:rsid w:val="00DF7B3C"/>
    <w:rsid w:val="00E02BA2"/>
    <w:rsid w:val="00E06616"/>
    <w:rsid w:val="00E108A6"/>
    <w:rsid w:val="00E11108"/>
    <w:rsid w:val="00E250C8"/>
    <w:rsid w:val="00E274EF"/>
    <w:rsid w:val="00E30CFB"/>
    <w:rsid w:val="00E314C2"/>
    <w:rsid w:val="00E56937"/>
    <w:rsid w:val="00E62AD4"/>
    <w:rsid w:val="00E6643E"/>
    <w:rsid w:val="00E75413"/>
    <w:rsid w:val="00E85608"/>
    <w:rsid w:val="00E87464"/>
    <w:rsid w:val="00E9140E"/>
    <w:rsid w:val="00E915E0"/>
    <w:rsid w:val="00EB75AB"/>
    <w:rsid w:val="00ED4DBC"/>
    <w:rsid w:val="00ED7C55"/>
    <w:rsid w:val="00EE02C3"/>
    <w:rsid w:val="00EE287D"/>
    <w:rsid w:val="00EE3904"/>
    <w:rsid w:val="00EF1058"/>
    <w:rsid w:val="00EF7B34"/>
    <w:rsid w:val="00F02A68"/>
    <w:rsid w:val="00F02D71"/>
    <w:rsid w:val="00F04C9E"/>
    <w:rsid w:val="00F11A6F"/>
    <w:rsid w:val="00F23BB9"/>
    <w:rsid w:val="00F23EA8"/>
    <w:rsid w:val="00F3093A"/>
    <w:rsid w:val="00F45CC6"/>
    <w:rsid w:val="00F56546"/>
    <w:rsid w:val="00F630FA"/>
    <w:rsid w:val="00F635A1"/>
    <w:rsid w:val="00F71FE4"/>
    <w:rsid w:val="00F8105D"/>
    <w:rsid w:val="00F9007D"/>
    <w:rsid w:val="00FA11FB"/>
    <w:rsid w:val="00FA29A1"/>
    <w:rsid w:val="00FA29F4"/>
    <w:rsid w:val="00FA6BC8"/>
    <w:rsid w:val="00FB43D0"/>
    <w:rsid w:val="00FC0FC8"/>
    <w:rsid w:val="00FC7A61"/>
    <w:rsid w:val="00FD585E"/>
    <w:rsid w:val="00FD6864"/>
    <w:rsid w:val="00FE1B56"/>
    <w:rsid w:val="00FE40D6"/>
    <w:rsid w:val="00FF012F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5E1DB"/>
  <w15:docId w15:val="{AB8C2E8F-C8D6-C840-97F5-81EE795B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0758"/>
    <w:rPr>
      <w:color w:val="002FFF" w:themeColor="hyperlink"/>
      <w:u w:val="single"/>
    </w:rPr>
  </w:style>
  <w:style w:type="paragraph" w:customStyle="1" w:styleId="857787AE4C7C884E89DA69F6C013F4C4">
    <w:name w:val="857787AE4C7C884E89DA69F6C013F4C4"/>
    <w:rsid w:val="00470905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23D01"/>
  </w:style>
  <w:style w:type="character" w:styleId="UnresolvedMention">
    <w:name w:val="Unresolved Mention"/>
    <w:basedOn w:val="DefaultParagraphFont"/>
    <w:uiPriority w:val="99"/>
    <w:semiHidden/>
    <w:unhideWhenUsed/>
    <w:rsid w:val="00167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3E"/>
    <w:rPr>
      <w:color w:val="45AB54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72678"/>
    <w:rPr>
      <w:b/>
      <w:bCs/>
    </w:rPr>
  </w:style>
  <w:style w:type="character" w:styleId="Emphasis">
    <w:name w:val="Emphasis"/>
    <w:basedOn w:val="DefaultParagraphFont"/>
    <w:uiPriority w:val="20"/>
    <w:qFormat/>
    <w:rsid w:val="0077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le.leung@colostat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75/JAS-D-21-0314.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B6F6F-A3AC-B54A-B2E1-ECFB4A16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1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Leung</dc:creator>
  <cp:keywords/>
  <dc:description/>
  <cp:lastModifiedBy>Leung,Gabrielle</cp:lastModifiedBy>
  <cp:revision>4</cp:revision>
  <cp:lastPrinted>2021-01-15T16:46:00Z</cp:lastPrinted>
  <dcterms:created xsi:type="dcterms:W3CDTF">2023-08-29T04:11:00Z</dcterms:created>
  <dcterms:modified xsi:type="dcterms:W3CDTF">2023-08-29T04:15:00Z</dcterms:modified>
  <cp:category/>
</cp:coreProperties>
</file>